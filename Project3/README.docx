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9" w:after="0" w:line="308" w:lineRule="exact"/>
        <w:ind w:left="338" w:right="-81"/>
        <w:jc w:val="left"/>
        <w:tabs>
          <w:tab w:pos="1500" w:val="left"/>
        </w:tabs>
        <w:rPr>
          <w:rFonts w:ascii="Arial" w:hAnsi="Arial" w:cs="Arial" w:eastAsia="Arial"/>
          <w:sz w:val="12"/>
          <w:szCs w:val="12"/>
        </w:rPr>
      </w:pPr>
      <w:rPr/>
      <w:hyperlink r:id="rId5">
        <w:r>
          <w:rPr>
            <w:rFonts w:ascii="Times New Roman" w:hAnsi="Times New Roman" w:cs="Times New Roman" w:eastAsia="Times New Roman"/>
            <w:sz w:val="27"/>
            <w:szCs w:val="27"/>
            <w:color w:val="333333"/>
            <w:spacing w:val="0"/>
            <w:w w:val="100"/>
            <w:position w:val="-1"/>
          </w:rPr>
          <w:t></w:t>
          <w:tab/>
        </w:r>
        <w:r>
          <w:rPr>
            <w:rFonts w:ascii="Times New Roman" w:hAnsi="Times New Roman" w:cs="Times New Roman" w:eastAsia="Times New Roman"/>
            <w:sz w:val="27"/>
            <w:szCs w:val="27"/>
            <w:color w:val="333333"/>
            <w:spacing w:val="0"/>
            <w:w w:val="100"/>
            <w:position w:val="-1"/>
          </w:rPr>
        </w:r>
      </w:hyperlink>
      <w:r>
        <w:rPr>
          <w:rFonts w:ascii="Arial" w:hAnsi="Arial" w:cs="Arial" w:eastAsia="Arial"/>
          <w:sz w:val="12"/>
          <w:szCs w:val="12"/>
          <w:color w:val="333333"/>
          <w:spacing w:val="3"/>
          <w:w w:val="100"/>
          <w:b/>
          <w:bCs/>
          <w:position w:val="1"/>
        </w:rPr>
        <w:t>T</w:t>
      </w:r>
      <w:r>
        <w:rPr>
          <w:rFonts w:ascii="Arial" w:hAnsi="Arial" w:cs="Arial" w:eastAsia="Arial"/>
          <w:sz w:val="12"/>
          <w:szCs w:val="12"/>
          <w:color w:val="333333"/>
          <w:spacing w:val="3"/>
          <w:w w:val="100"/>
          <w:b/>
          <w:bCs/>
          <w:position w:val="1"/>
        </w:rPr>
        <w:t>h</w:t>
      </w:r>
      <w:r>
        <w:rPr>
          <w:rFonts w:ascii="Arial" w:hAnsi="Arial" w:cs="Arial" w:eastAsia="Arial"/>
          <w:sz w:val="12"/>
          <w:szCs w:val="12"/>
          <w:color w:val="333333"/>
          <w:spacing w:val="-1"/>
          <w:w w:val="100"/>
          <w:b/>
          <w:bCs/>
          <w:position w:val="1"/>
        </w:rPr>
        <w:t>i</w:t>
      </w:r>
      <w:r>
        <w:rPr>
          <w:rFonts w:ascii="Arial" w:hAnsi="Arial" w:cs="Arial" w:eastAsia="Arial"/>
          <w:sz w:val="12"/>
          <w:szCs w:val="12"/>
          <w:color w:val="333333"/>
          <w:spacing w:val="0"/>
          <w:w w:val="100"/>
          <w:b/>
          <w:bCs/>
          <w:position w:val="1"/>
        </w:rPr>
        <w:t>s</w:t>
      </w:r>
      <w:r>
        <w:rPr>
          <w:rFonts w:ascii="Arial" w:hAnsi="Arial" w:cs="Arial" w:eastAsia="Arial"/>
          <w:sz w:val="12"/>
          <w:szCs w:val="12"/>
          <w:color w:val="333333"/>
          <w:spacing w:val="-4"/>
          <w:w w:val="100"/>
          <w:b/>
          <w:bCs/>
          <w:position w:val="1"/>
        </w:rPr>
        <w:t> </w:t>
      </w:r>
      <w:r>
        <w:rPr>
          <w:rFonts w:ascii="Arial" w:hAnsi="Arial" w:cs="Arial" w:eastAsia="Arial"/>
          <w:sz w:val="12"/>
          <w:szCs w:val="12"/>
          <w:color w:val="333333"/>
          <w:spacing w:val="-3"/>
          <w:w w:val="100"/>
          <w:b/>
          <w:bCs/>
          <w:position w:val="1"/>
        </w:rPr>
        <w:t>r</w:t>
      </w:r>
      <w:r>
        <w:rPr>
          <w:rFonts w:ascii="Arial" w:hAnsi="Arial" w:cs="Arial" w:eastAsia="Arial"/>
          <w:sz w:val="12"/>
          <w:szCs w:val="12"/>
          <w:color w:val="333333"/>
          <w:spacing w:val="-1"/>
          <w:w w:val="100"/>
          <w:b/>
          <w:bCs/>
          <w:position w:val="1"/>
        </w:rPr>
        <w:t>e</w:t>
      </w:r>
      <w:r>
        <w:rPr>
          <w:rFonts w:ascii="Arial" w:hAnsi="Arial" w:cs="Arial" w:eastAsia="Arial"/>
          <w:sz w:val="12"/>
          <w:szCs w:val="12"/>
          <w:color w:val="333333"/>
          <w:spacing w:val="3"/>
          <w:w w:val="100"/>
          <w:b/>
          <w:bCs/>
          <w:position w:val="1"/>
        </w:rPr>
        <w:t>p</w:t>
      </w:r>
      <w:r>
        <w:rPr>
          <w:rFonts w:ascii="Arial" w:hAnsi="Arial" w:cs="Arial" w:eastAsia="Arial"/>
          <w:sz w:val="12"/>
          <w:szCs w:val="12"/>
          <w:color w:val="333333"/>
          <w:spacing w:val="3"/>
          <w:w w:val="100"/>
          <w:b/>
          <w:bCs/>
          <w:position w:val="1"/>
        </w:rPr>
        <w:t>o</w:t>
      </w:r>
      <w:r>
        <w:rPr>
          <w:rFonts w:ascii="Arial" w:hAnsi="Arial" w:cs="Arial" w:eastAsia="Arial"/>
          <w:sz w:val="12"/>
          <w:szCs w:val="12"/>
          <w:color w:val="333333"/>
          <w:spacing w:val="-1"/>
          <w:w w:val="100"/>
          <w:b/>
          <w:bCs/>
          <w:position w:val="1"/>
        </w:rPr>
        <w:t>s</w:t>
      </w:r>
      <w:r>
        <w:rPr>
          <w:rFonts w:ascii="Arial" w:hAnsi="Arial" w:cs="Arial" w:eastAsia="Arial"/>
          <w:sz w:val="12"/>
          <w:szCs w:val="12"/>
          <w:color w:val="333333"/>
          <w:spacing w:val="-1"/>
          <w:w w:val="100"/>
          <w:b/>
          <w:bCs/>
          <w:position w:val="1"/>
        </w:rPr>
        <w:t>i</w:t>
      </w:r>
      <w:r>
        <w:rPr>
          <w:rFonts w:ascii="Arial" w:hAnsi="Arial" w:cs="Arial" w:eastAsia="Arial"/>
          <w:sz w:val="12"/>
          <w:szCs w:val="12"/>
          <w:color w:val="333333"/>
          <w:spacing w:val="4"/>
          <w:w w:val="100"/>
          <w:b/>
          <w:bCs/>
          <w:position w:val="1"/>
        </w:rPr>
        <w:t>t</w:t>
      </w:r>
      <w:r>
        <w:rPr>
          <w:rFonts w:ascii="Arial" w:hAnsi="Arial" w:cs="Arial" w:eastAsia="Arial"/>
          <w:sz w:val="12"/>
          <w:szCs w:val="12"/>
          <w:color w:val="333333"/>
          <w:spacing w:val="3"/>
          <w:w w:val="100"/>
          <w:b/>
          <w:bCs/>
          <w:position w:val="1"/>
        </w:rPr>
        <w:t>o</w:t>
      </w:r>
      <w:r>
        <w:rPr>
          <w:rFonts w:ascii="Arial" w:hAnsi="Arial" w:cs="Arial" w:eastAsia="Arial"/>
          <w:sz w:val="12"/>
          <w:szCs w:val="12"/>
          <w:color w:val="333333"/>
          <w:spacing w:val="-3"/>
          <w:w w:val="100"/>
          <w:b/>
          <w:bCs/>
          <w:position w:val="1"/>
        </w:rPr>
        <w:t>r</w:t>
      </w:r>
      <w:r>
        <w:rPr>
          <w:rFonts w:ascii="Arial" w:hAnsi="Arial" w:cs="Arial" w:eastAsia="Arial"/>
          <w:sz w:val="12"/>
          <w:szCs w:val="12"/>
          <w:color w:val="333333"/>
          <w:spacing w:val="0"/>
          <w:w w:val="100"/>
          <w:b/>
          <w:bCs/>
          <w:position w:val="1"/>
        </w:rPr>
        <w:t>y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6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S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e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a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rch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o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r</w:t>
      </w:r>
      <w:r>
        <w:rPr>
          <w:rFonts w:ascii="Arial" w:hAnsi="Arial" w:cs="Arial" w:eastAsia="Arial"/>
          <w:sz w:val="13"/>
          <w:szCs w:val="13"/>
          <w:color w:val="545454"/>
          <w:spacing w:val="-3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-4"/>
          <w:w w:val="100"/>
        </w:rPr>
        <w:t>t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y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p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e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a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c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o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mm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a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n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d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65"/>
        <w:jc w:val="left"/>
        <w:tabs>
          <w:tab w:pos="40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454545"/>
          <w:spacing w:val="0"/>
          <w:w w:val="100"/>
          <w:position w:val="3"/>
        </w:rPr>
        <w:t></w:t>
        <w:tab/>
      </w:r>
      <w:r>
        <w:rPr>
          <w:rFonts w:ascii="Times New Roman" w:hAnsi="Times New Roman" w:cs="Times New Roman" w:eastAsia="Times New Roman"/>
          <w:sz w:val="13"/>
          <w:szCs w:val="13"/>
          <w:color w:val="454545"/>
          <w:spacing w:val="0"/>
          <w:w w:val="100"/>
          <w:position w:val="3"/>
        </w:rPr>
      </w:r>
      <w:hyperlink r:id="rId6"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0"/>
          </w:rPr>
          <w:t>E</w:t>
        </w:r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0"/>
            <w:b/>
            <w:bCs/>
            <w:position w:val="0"/>
          </w:rPr>
          <w:t>x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  <w:position w:val="0"/>
          </w:rPr>
          <w:t>p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0"/>
          </w:rPr>
          <w:t>l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  <w:position w:val="0"/>
          </w:rPr>
          <w:t>o</w:t>
        </w:r>
        <w:r>
          <w:rPr>
            <w:rFonts w:ascii="Arial" w:hAnsi="Arial" w:cs="Arial" w:eastAsia="Arial"/>
            <w:sz w:val="14"/>
            <w:szCs w:val="14"/>
            <w:color w:val="333333"/>
            <w:spacing w:val="-1"/>
            <w:w w:val="100"/>
            <w:b/>
            <w:bCs/>
            <w:position w:val="0"/>
          </w:rPr>
          <w:t>r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0"/>
          </w:rPr>
          <w:t>e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0"/>
          </w:rPr>
          <w:t>   </w:t>
        </w:r>
        <w:r>
          <w:rPr>
            <w:rFonts w:ascii="Arial" w:hAnsi="Arial" w:cs="Arial" w:eastAsia="Arial"/>
            <w:sz w:val="14"/>
            <w:szCs w:val="14"/>
            <w:color w:val="333333"/>
            <w:spacing w:val="10"/>
            <w:w w:val="100"/>
            <w:b/>
            <w:bCs/>
            <w:position w:val="0"/>
          </w:rPr>
          <w:t> </w:t>
        </w:r>
      </w:hyperlink>
      <w:hyperlink r:id="rId7">
        <w:r>
          <w:rPr>
            <w:rFonts w:ascii="Arial" w:hAnsi="Arial" w:cs="Arial" w:eastAsia="Arial"/>
            <w:sz w:val="14"/>
            <w:szCs w:val="14"/>
            <w:color w:val="333333"/>
            <w:spacing w:val="-1"/>
            <w:w w:val="100"/>
            <w:b/>
            <w:bCs/>
            <w:position w:val="0"/>
          </w:rPr>
          <w:t>G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0"/>
          </w:rPr>
          <w:t>i</w:t>
        </w:r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0"/>
            <w:b/>
            <w:bCs/>
            <w:position w:val="0"/>
          </w:rPr>
          <w:t>s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0"/>
          </w:rPr>
          <w:t>t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0"/>
          </w:rPr>
          <w:t>   </w:t>
        </w:r>
        <w:r>
          <w:rPr>
            <w:rFonts w:ascii="Arial" w:hAnsi="Arial" w:cs="Arial" w:eastAsia="Arial"/>
            <w:sz w:val="14"/>
            <w:szCs w:val="14"/>
            <w:color w:val="333333"/>
            <w:spacing w:val="6"/>
            <w:w w:val="100"/>
            <w:b/>
            <w:bCs/>
            <w:position w:val="0"/>
          </w:rPr>
          <w:t> </w:t>
        </w:r>
      </w:hyperlink>
      <w:hyperlink r:id="rId8">
        <w:r>
          <w:rPr>
            <w:rFonts w:ascii="Arial" w:hAnsi="Arial" w:cs="Arial" w:eastAsia="Arial"/>
            <w:sz w:val="14"/>
            <w:szCs w:val="14"/>
            <w:color w:val="333333"/>
            <w:spacing w:val="-4"/>
            <w:w w:val="100"/>
            <w:b/>
            <w:bCs/>
            <w:position w:val="0"/>
          </w:rPr>
          <w:t>B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0"/>
          </w:rPr>
          <w:t>l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  <w:position w:val="0"/>
          </w:rPr>
          <w:t>o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0"/>
          </w:rPr>
          <w:t>g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0"/>
          </w:rPr>
          <w:t>   </w:t>
        </w:r>
        <w:r>
          <w:rPr>
            <w:rFonts w:ascii="Arial" w:hAnsi="Arial" w:cs="Arial" w:eastAsia="Arial"/>
            <w:sz w:val="14"/>
            <w:szCs w:val="14"/>
            <w:color w:val="333333"/>
            <w:spacing w:val="11"/>
            <w:w w:val="100"/>
            <w:b/>
            <w:bCs/>
            <w:position w:val="0"/>
          </w:rPr>
          <w:t> </w:t>
        </w:r>
      </w:hyperlink>
      <w:hyperlink r:id="rId9">
        <w:r>
          <w:rPr>
            <w:rFonts w:ascii="Arial" w:hAnsi="Arial" w:cs="Arial" w:eastAsia="Arial"/>
            <w:sz w:val="14"/>
            <w:szCs w:val="14"/>
            <w:color w:val="333333"/>
            <w:spacing w:val="-4"/>
            <w:w w:val="101"/>
            <w:b/>
            <w:bCs/>
            <w:position w:val="0"/>
          </w:rPr>
          <w:t>H</w:t>
        </w:r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1"/>
            <w:b/>
            <w:bCs/>
            <w:position w:val="0"/>
          </w:rPr>
          <w:t>e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0"/>
          </w:rPr>
          <w:t>l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1"/>
            <w:b/>
            <w:bCs/>
            <w:position w:val="0"/>
          </w:rPr>
          <w:t>p</w:t>
        </w:r>
        <w:r>
          <w:rPr>
            <w:rFonts w:ascii="Arial" w:hAnsi="Arial" w:cs="Arial" w:eastAsia="Arial"/>
            <w:sz w:val="14"/>
            <w:szCs w:val="14"/>
            <w:color w:val="000000"/>
            <w:spacing w:val="0"/>
            <w:w w:val="100"/>
            <w:position w:val="0"/>
          </w:rPr>
        </w:r>
      </w:hyperlink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v:group style="position:absolute;margin-left:481.691193pt;margin-top:-.76986pt;width:10.897011pt;height:11.4259pt;mso-position-horizontal-relative:page;mso-position-vertical-relative:paragraph;z-index:-374" coordorigin="9634,-15" coordsize="218,229">
            <v:group style="position:absolute;left:9634;top:-5;width:218;height:218" coordorigin="9634,-5" coordsize="218,218">
              <v:shape style="position:absolute;left:9634;top:-5;width:218;height:218" coordorigin="9634,-5" coordsize="218,218" path="m9666,213l9646,206,9635,187,9634,28,9641,8,9659,-4,9819,-5,9839,3,9851,21,9851,180,9844,201,9826,212,9666,213e" filled="t" fillcolor="#000000" stroked="f">
                <v:path arrowok="t"/>
                <v:fill/>
              </v:shape>
              <v:shape style="position:absolute;left:9634;top:-15;width:218;height:218" type="#_x0000_t75">
                <v:imagedata r:id="rId10" o:title=""/>
              </v:shape>
            </v:group>
            <w10:wrap type="none"/>
          </v:group>
        </w:pict>
      </w:r>
      <w:r>
        <w:rPr/>
        <w:pict>
          <v:group style="position:absolute;margin-left:395pt;margin-top:26.97904pt;width:71pt;height:14.1466pt;mso-position-horizontal-relative:page;mso-position-vertical-relative:paragraph;z-index:-372" coordorigin="7900,540" coordsize="1420,283">
            <v:group style="position:absolute;left:9101;top:540;width:219;height:16" coordorigin="9101,540" coordsize="219,16">
              <v:shape style="position:absolute;left:9101;top:540;width:219;height:16" coordorigin="9101,540" coordsize="219,16" path="m9101,540l9320,540,9320,556,9101,556,9101,540e" filled="t" fillcolor="#DDDDDD" stroked="f">
                <v:path arrowok="t"/>
                <v:fill/>
              </v:shape>
            </v:group>
            <v:group style="position:absolute;left:9200;top:796;width:120;height:20" coordorigin="9200,796" coordsize="120,20">
              <v:shape style="position:absolute;left:9200;top:796;width:120;height:20" coordorigin="9200,796" coordsize="120,20" path="m9299,1052l9419,1052,9419,1072,9299,1072,9299,1052e" filled="t" fillcolor="#DDDDDD" stroked="f">
                <v:path arrowok="t"/>
                <v:fill/>
              </v:shape>
            </v:group>
            <v:group style="position:absolute;left:9300;top:556;width:20;height:240" coordorigin="9300,556" coordsize="20,240">
              <v:shape style="position:absolute;left:9300;top:556;width:20;height:240" coordorigin="9300,556" coordsize="20,240" path="m9499,572l9519,572,9519,812,9499,812,9499,572e" filled="t" fillcolor="#DDDDDD" stroked="f">
                <v:path arrowok="t"/>
                <v:fill/>
              </v:shape>
            </v:group>
            <v:group style="position:absolute;left:9101;top:550;width:218;height:261" coordorigin="9101,550" coordsize="218,261">
              <v:shape style="position:absolute;left:9101;top:550;width:218;height:261" coordorigin="9101,550" coordsize="218,261" path="m9302,812l9101,812,9101,550,9302,550,9308,553,9316,561,9318,566,9318,796,9316,801,9308,810,9302,812e" filled="t" fillcolor="#FFFFFF" stroked="f">
                <v:path arrowok="t"/>
                <v:fill/>
              </v:shape>
            </v:group>
            <v:group style="position:absolute;left:7900;top:540;width:1200;height:16" coordorigin="7900,540" coordsize="1200,16">
              <v:shape style="position:absolute;left:7900;top:540;width:1200;height:16" coordorigin="7900,540" coordsize="1200,16" path="m7907,552l7907,556,9107,556,9107,540,7924,540,7916,543,7907,552e" filled="t" fillcolor="#DDDDDD" stroked="f">
                <v:path arrowok="t"/>
                <v:fill/>
              </v:shape>
            </v:group>
            <v:group style="position:absolute;left:7900;top:796;width:1200;height:27" coordorigin="7900,796" coordsize="1200,27">
              <v:shape style="position:absolute;left:7900;top:796;width:1200;height:27" coordorigin="7900,796" coordsize="1200,27" path="m7907,1052l9107,1052,9107,1079,7924,1079,7916,1076,7907,1067,7907,1052e" filled="t" fillcolor="#C4C4C4" stroked="f">
                <v:path arrowok="t"/>
                <v:fill/>
              </v:shape>
            </v:group>
            <v:group style="position:absolute;left:7900;top:556;width:20;height:260" coordorigin="7900,556" coordsize="20,260">
              <v:shape style="position:absolute;left:7900;top:556;width:20;height:260" coordorigin="7900,556" coordsize="20,260" path="m7907,572l7907,827,7913,832,7927,832,7927,572,7907,572e" filled="t" fillcolor="#DDDDDD" stroked="f">
                <v:path arrowok="t"/>
                <v:fill/>
              </v:shape>
            </v:group>
            <v:group style="position:absolute;left:9090;top:540;width:10;height:283" coordorigin="9090,540" coordsize="10,283">
              <v:shape style="position:absolute;left:9090;top:540;width:10;height:283" coordorigin="9090,540" coordsize="10,283" path="m9090,540l9100,540,9100,822,9090,812,9090,540e" filled="t" fillcolor="#DDDDDD" stroked="f">
                <v:path arrowok="t"/>
                <v:fill/>
              </v:shape>
            </v:group>
            <v:group style="position:absolute;left:8894;top:659;width:87;height:44" coordorigin="8894,659" coordsize="87,44">
              <v:shape style="position:absolute;left:8894;top:659;width:87;height:44" coordorigin="8894,659" coordsize="87,44" path="m8937,703l8894,659,8981,659,8937,703e" filled="t" fillcolor="#333333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525.235291pt;margin-top:26.97904pt;width:47.7647pt;height:14.1466pt;mso-position-horizontal-relative:page;mso-position-vertical-relative:paragraph;z-index:-370" coordorigin="10505,540" coordsize="955,283">
            <v:group style="position:absolute;left:11233;top:540;width:227;height:16" coordorigin="11233,540" coordsize="227,16">
              <v:shape style="position:absolute;left:11233;top:540;width:227;height:16" coordorigin="11233,540" coordsize="227,16" path="m11233,540l11460,540,11460,556,11233,556,11233,540e" filled="t" fillcolor="#DDDDDD" stroked="f">
                <v:path arrowok="t"/>
                <v:fill/>
              </v:shape>
            </v:group>
            <v:group style="position:absolute;left:11340;top:796;width:100;height:20" coordorigin="11340,796" coordsize="100,20">
              <v:shape style="position:absolute;left:11340;top:796;width:100;height:20" coordorigin="11340,796" coordsize="100,20" path="m11447,1052l11547,1052,11547,1072,11447,1072,11447,1052e" filled="t" fillcolor="#DDDDDD" stroked="f">
                <v:path arrowok="t"/>
                <v:fill/>
              </v:shape>
            </v:group>
            <v:group style="position:absolute;left:11440;top:556;width:20;height:260" coordorigin="11440,556" coordsize="20,260">
              <v:shape style="position:absolute;left:11440;top:556;width:20;height:260" coordorigin="11440,556" coordsize="20,260" path="m11647,572l11667,572,11667,832,11647,832,11647,572e" filled="t" fillcolor="#DDDDDD" stroked="f">
                <v:path arrowok="t"/>
                <v:fill/>
              </v:shape>
            </v:group>
            <v:group style="position:absolute;left:11233;top:550;width:218;height:261" coordorigin="11233,550" coordsize="218,261">
              <v:shape style="position:absolute;left:11233;top:550;width:218;height:261" coordorigin="11233,550" coordsize="218,261" path="m11435,812l11233,812,11233,550,11435,550,11440,553,11449,561,11451,566,11451,796,11449,801,11440,810,11435,812e" filled="t" fillcolor="#FFFFFF" stroked="f">
                <v:path arrowok="t"/>
                <v:fill/>
              </v:shape>
            </v:group>
            <v:group style="position:absolute;left:10520;top:540;width:700;height:16" coordorigin="10520,540" coordsize="700,16">
              <v:shape style="position:absolute;left:10520;top:540;width:700;height:16" coordorigin="10520,540" coordsize="700,16" path="m10536,543l10536,556,11236,556,11236,540,10544,540,10536,543,10536,543e" filled="t" fillcolor="#DDDDDD" stroked="f">
                <v:path arrowok="t"/>
                <v:fill/>
              </v:shape>
            </v:group>
            <v:group style="position:absolute;left:10505;top:796;width:729;height:27" coordorigin="10505,796" coordsize="729,27">
              <v:shape style="position:absolute;left:10505;top:796;width:729;height:27" coordorigin="10505,796" coordsize="729,27" path="m10529,1079l10521,1076,10508,1063,10505,1055,10505,1052,11234,1052,11234,1079,10529,1079e" filled="t" fillcolor="#C4C4C4" stroked="f">
                <v:path arrowok="t"/>
                <v:fill/>
              </v:shape>
            </v:group>
            <v:group style="position:absolute;left:10505;top:543;width:15;height:272" coordorigin="10505,543" coordsize="15,272">
              <v:shape style="position:absolute;left:10505;top:543;width:15;height:272" coordorigin="10505,543" coordsize="15,272" path="m10517,820l10520,820,10520,547,10508,559,10505,567,10505,803,10508,810,10517,820e" filled="t" fillcolor="#DDDDDD" stroked="f">
                <v:path arrowok="t"/>
                <v:fill/>
              </v:shape>
            </v:group>
            <v:group style="position:absolute;left:11223;top:540;width:11;height:283" coordorigin="11223,540" coordsize="11,283">
              <v:shape style="position:absolute;left:11223;top:540;width:11;height:283" coordorigin="11223,540" coordsize="11,283" path="m11233,823l11223,812,11223,540,11233,540,11233,823e" filled="t" fillcolor="#DDDDDD" stroked="f">
                <v:path arrowok="t"/>
                <v:fill/>
              </v:shape>
            </v:group>
            <w10:wrap type="none"/>
          </v:group>
        </w:pict>
      </w:r>
      <w:hyperlink r:id="rId11"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0"/>
            <w:b/>
            <w:bCs/>
            <w:position w:val="1"/>
          </w:rPr>
          <w:t>k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  <w:position w:val="1"/>
          </w:rPr>
          <w:t>q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  <w:position w:val="1"/>
          </w:rPr>
          <w:t>d</w:t>
        </w:r>
        <w:r>
          <w:rPr>
            <w:rFonts w:ascii="Arial" w:hAnsi="Arial" w:cs="Arial" w:eastAsia="Arial"/>
            <w:sz w:val="14"/>
            <w:szCs w:val="14"/>
            <w:color w:val="333333"/>
            <w:spacing w:val="-4"/>
            <w:w w:val="100"/>
            <w:b/>
            <w:bCs/>
            <w:position w:val="1"/>
          </w:rPr>
          <w:t>t</w:t>
        </w:r>
        <w:r>
          <w:rPr>
            <w:rFonts w:ascii="Arial" w:hAnsi="Arial" w:cs="Arial" w:eastAsia="Arial"/>
            <w:sz w:val="14"/>
            <w:szCs w:val="14"/>
            <w:color w:val="333333"/>
            <w:spacing w:val="-1"/>
            <w:w w:val="100"/>
            <w:b/>
            <w:bCs/>
            <w:position w:val="1"/>
          </w:rPr>
          <w:t>r</w:t>
        </w:r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0"/>
            <w:b/>
            <w:bCs/>
            <w:position w:val="1"/>
          </w:rPr>
          <w:t>a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1"/>
          </w:rPr>
          <w:t>n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1"/>
          </w:rPr>
          <w:t>   </w:t>
        </w:r>
        <w:r>
          <w:rPr>
            <w:rFonts w:ascii="Arial" w:hAnsi="Arial" w:cs="Arial" w:eastAsia="Arial"/>
            <w:sz w:val="14"/>
            <w:szCs w:val="14"/>
            <w:color w:val="333333"/>
            <w:spacing w:val="13"/>
            <w:w w:val="100"/>
            <w:b/>
            <w:bCs/>
            <w:position w:val="1"/>
          </w:rPr>
          <w:t> </w:t>
        </w:r>
      </w:hyperlink>
      <w:hyperlink r:id="rId12"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0"/>
            <w:w w:val="100"/>
            <w:position w:val="0"/>
          </w:rPr>
          <w:t></w:t>
        </w:r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0"/>
            <w:w w:val="100"/>
            <w:position w:val="0"/>
          </w:rPr>
          <w:t>  </w:t>
        </w:r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39"/>
            <w:w w:val="100"/>
            <w:position w:val="0"/>
          </w:rPr>
          <w:t> </w:t>
        </w:r>
      </w:hyperlink>
      <w:hyperlink r:id="rId13"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0"/>
            <w:w w:val="100"/>
            <w:position w:val="0"/>
          </w:rPr>
          <w:t></w:t>
        </w:r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0"/>
            <w:w w:val="100"/>
            <w:position w:val="0"/>
          </w:rPr>
          <w:t>  </w:t>
        </w:r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39"/>
            <w:w w:val="100"/>
            <w:position w:val="0"/>
          </w:rPr>
          <w:t> </w:t>
        </w:r>
      </w:hyperlink>
      <w:hyperlink r:id="rId14"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0"/>
            <w:w w:val="102"/>
            <w:position w:val="0"/>
          </w:rPr>
          <w:t>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540" w:bottom="280" w:left="460" w:right="720"/>
          <w:cols w:num="4" w:equalWidth="0">
            <w:col w:w="2374" w:space="357"/>
            <w:col w:w="1586" w:space="525"/>
            <w:col w:w="2307" w:space="2296"/>
            <w:col w:w="1615"/>
          </w:cols>
        </w:sectPr>
      </w:pPr>
      <w:rPr/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540" w:bottom="280" w:left="460" w:right="720"/>
        </w:sectPr>
      </w:pPr>
      <w:rPr/>
    </w:p>
    <w:p>
      <w:pPr>
        <w:spacing w:before="9" w:after="0" w:line="399" w:lineRule="exact"/>
        <w:ind w:left="109" w:right="-92"/>
        <w:jc w:val="left"/>
        <w:rPr>
          <w:rFonts w:ascii="Times New Roman" w:hAnsi="Times New Roman" w:cs="Times New Roman" w:eastAsia="Times New Roman"/>
          <w:sz w:val="35"/>
          <w:szCs w:val="35"/>
        </w:rPr>
      </w:pPr>
      <w:rPr/>
      <w:r>
        <w:rPr/>
        <w:pict>
          <v:group style="position:absolute;margin-left:28.67795pt;margin-top:-29.062174pt;width:555.626100pt;height:22.68015pt;mso-position-horizontal-relative:page;mso-position-vertical-relative:paragraph;z-index:-376" coordorigin="574,-581" coordsize="11113,454">
            <v:group style="position:absolute;left:580;top:-134;width:11100;height:2" coordorigin="580,-134" coordsize="11100,2">
              <v:shape style="position:absolute;left:580;top:-134;width:11100;height:2" coordorigin="580,-134" coordsize="11100,0" path="m580,-134l11680,-134e" filled="f" stroked="t" strokeweight=".6441pt" strokecolor="#E4E4E4">
                <v:path arrowok="t"/>
              </v:shape>
            </v:group>
            <v:group style="position:absolute;left:1680;top:-575;width:10;height:435" coordorigin="1680,-575" coordsize="10,435">
              <v:shape style="position:absolute;left:1680;top:-575;width:10;height:435" coordorigin="1680,-575" coordsize="10,435" path="m2127,-140l2127,-575,2137,-575,2137,-140,2127,-140e" filled="t" fillcolor="#000000" stroked="f">
                <v:path arrowok="t"/>
                <v:fill/>
              </v:shape>
            </v:group>
            <v:group style="position:absolute;left:1238;top:-575;width:2;height:435" coordorigin="1238,-575" coordsize="2,435">
              <v:shape style="position:absolute;left:1238;top:-575;width:2;height:435" coordorigin="1238,-575" coordsize="0,435" path="m1238,-140l1238,-575e" filled="f" stroked="t" strokeweight=".6441pt" strokecolor="#000000">
                <v:path arrowok="t"/>
              </v:shape>
            </v:group>
            <v:group style="position:absolute;left:1227;top:-575;width:2;height:435" coordorigin="1227,-575" coordsize="2,435">
              <v:shape style="position:absolute;left:1227;top:-575;width:2;height:435" coordorigin="1227,-575" coordsize="0,435" path="m1227,-140l1227,-575e" filled="f" stroked="t" strokeweight=".6441pt" strokecolor="#E4E4E4">
                <v:path arrowok="t"/>
              </v:shape>
            </v:group>
            <v:group style="position:absolute;left:1674;top:-575;width:2;height:435" coordorigin="1674,-575" coordsize="2,435">
              <v:shape style="position:absolute;left:1674;top:-575;width:2;height:435" coordorigin="1674,-575" coordsize="0,435" path="m1674,-140l1674,-575e" filled="f" stroked="t" strokeweight=".6441pt" strokecolor="#E4E4E4">
                <v:path arrowok="t"/>
              </v:shape>
            </v:group>
            <v:group style="position:absolute;left:1418;top:-379;width:87;height:87" coordorigin="1418,-379" coordsize="87,87">
              <v:shape style="position:absolute;left:1418;top:-379;width:87;height:87" coordorigin="1418,-379" coordsize="87,87" path="m1451,-292l1430,-299,1419,-317,1418,-346,1425,-367,1444,-378,1472,-379,1493,-372,1504,-353,1505,-325,1498,-304,1479,-293,1451,-292e" filled="t" fillcolor="#000000" stroked="f">
                <v:path arrowok="t"/>
                <v:fill/>
              </v:shape>
            </v:group>
            <v:group style="position:absolute;left:1418;top:-390;width:87;height:87" coordorigin="1418,-390" coordsize="87,87">
              <v:shape style="position:absolute;left:1418;top:-390;width:87;height:87" coordorigin="1418,-390" coordsize="87,87" path="m1451,-303l1430,-310,1419,-328,1418,-357,1425,-378,1444,-389,1472,-390,1493,-382,1504,-364,1505,-335,1498,-315,1479,-304,1451,-303e" filled="t" fillcolor="#FFFFFF" stroked="f">
                <v:path arrowok="t"/>
                <v:fill/>
              </v:shape>
            </v:group>
            <v:group style="position:absolute;left:1418;top:-390;width:87;height:87" coordorigin="1418,-390" coordsize="87,87">
              <v:shape style="position:absolute;left:1418;top:-390;width:87;height:87" coordorigin="1418,-390" coordsize="87,87" path="m1472,-390l1493,-382,1495,-379,1451,-379,1444,-378,1425,-367,1418,-347,1418,-357,1425,-378,1444,-389,1451,-390,1472,-390e" filled="t" fillcolor="#000000" stroked="f">
                <v:path arrowok="t"/>
                <v:fill/>
              </v:shape>
            </v:group>
            <v:group style="position:absolute;left:1853;top:-499;width:3700;height:305" coordorigin="1853,-499" coordsize="3700,305">
              <v:shape style="position:absolute;left:1853;top:-499;width:3700;height:305" coordorigin="1853,-499" coordsize="3700,305" path="m1886,-194l1865,-201,1854,-220,1853,-466,1861,-487,1879,-498,5520,-499,5541,-491,5552,-473,5553,-227,5546,-206,5527,-195,1886,-194e" filled="t" fillcolor="#000000" stroked="f">
                <v:path arrowok="t"/>
                <v:fill/>
              </v:shape>
            </v:group>
            <v:group style="position:absolute;left:1842;top:-510;width:3700;height:305" coordorigin="1842,-510" coordsize="3700,305">
              <v:shape style="position:absolute;left:1842;top:-510;width:3700;height:305" coordorigin="1842,-510" coordsize="3700,305" path="m1875,-205l1854,-212,1843,-230,1842,-477,1850,-497,1868,-509,1875,-510,5510,-510,5530,-502,5541,-484,5541,-477,1885,-477,1875,-467,1875,-247,1885,-237,5542,-237,5535,-217,5517,-206,1875,-205e" filled="t" fillcolor="#DDDDDD" stroked="f">
                <v:path arrowok="t"/>
                <v:fill/>
              </v:shape>
            </v:group>
            <v:group style="position:absolute;left:5500;top:-477;width:42;height:239" coordorigin="5500,-477" coordsize="42,239">
              <v:shape style="position:absolute;left:5500;top:-477;width:42;height:239" coordorigin="5500,-477" coordsize="42,239" path="m5542,-237l5500,-237,5510,-247,5510,-467,5500,-477,5541,-477,5542,-237e" filled="t" fillcolor="#DDDDDD" stroked="f">
                <v:path arrowok="t"/>
                <v:fill/>
              </v:shape>
            </v:group>
            <v:group style="position:absolute;left:1853;top:-499;width:3678;height:283" coordorigin="1853,-499" coordsize="3678,283">
              <v:shape style="position:absolute;left:1853;top:-499;width:3678;height:283" coordorigin="1853,-499" coordsize="3678,283" path="m5522,-216l1863,-216,1853,-225,1853,-489,1863,-499,5522,-499,5531,-489,5531,-225,5522,-216e" filled="t" fillcolor="#FFFFFF" stroked="f">
                <v:path arrowok="t"/>
                <v:fill/>
              </v:shape>
            </v:group>
            <v:group style="position:absolute;left:1853;top:-499;width:1284;height:283" coordorigin="1853,-499" coordsize="1284,283">
              <v:shape style="position:absolute;left:1853;top:-499;width:1284;height:283" coordorigin="1853,-499" coordsize="1284,283" path="m1869,-216l1864,-218,1855,-226,1853,-231,1853,-483,1855,-488,1864,-497,1869,-499,3137,-499,3137,-216,1869,-216e" filled="t" fillcolor="#FFFFFF" stroked="f">
                <v:path arrowok="t"/>
                <v:fill/>
              </v:shape>
            </v:group>
            <v:group style="position:absolute;left:3132;top:-499;width:2;height:283" coordorigin="3132,-499" coordsize="2,283">
              <v:shape style="position:absolute;left:3132;top:-499;width:2;height:283" coordorigin="3132,-499" coordsize="0,283" path="m3132,-216l3132,-499e" filled="f" stroked="t" strokeweight=".6441pt" strokecolor="#DDDDDD">
                <v:path arrowok="t"/>
              </v:shape>
            </v:group>
            <v:group style="position:absolute;left:2931;top:-379;width:87;height:44" coordorigin="2931,-379" coordsize="87,44">
              <v:shape style="position:absolute;left:2931;top:-379;width:87;height:44" coordorigin="2931,-379" coordsize="87,44" path="m2974,-335l2931,-379,3018,-379,2974,-335e" filled="t" fillcolor="#999999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9pt;margin-top:30.838825pt;width:554.982pt;height:.1pt;mso-position-horizontal-relative:page;mso-position-vertical-relative:paragraph;z-index:-373" coordorigin="580,617" coordsize="11100,2">
            <v:shape style="position:absolute;left:580;top:617;width:11100;height:2" coordorigin="580,617" coordsize="11100,0" path="m580,617l11680,617e" filled="f" stroked="t" strokeweight=".6441pt" strokecolor="#EDEDED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color w:val="656565"/>
          <w:spacing w:val="-1"/>
          <w:w w:val="99"/>
          <w:position w:val="3"/>
        </w:rPr>
        <w:t>I</w:t>
      </w:r>
      <w:r>
        <w:rPr>
          <w:rFonts w:ascii="Arial" w:hAnsi="Arial" w:cs="Arial" w:eastAsia="Arial"/>
          <w:sz w:val="12"/>
          <w:szCs w:val="12"/>
          <w:color w:val="656565"/>
          <w:spacing w:val="0"/>
          <w:w w:val="99"/>
          <w:position w:val="3"/>
        </w:rPr>
        <w:t>C</w:t>
      </w:r>
      <w:r>
        <w:rPr>
          <w:rFonts w:ascii="Arial" w:hAnsi="Arial" w:cs="Arial" w:eastAsia="Arial"/>
          <w:sz w:val="12"/>
          <w:szCs w:val="12"/>
          <w:color w:val="656565"/>
          <w:spacing w:val="0"/>
          <w:w w:val="100"/>
          <w:position w:val="3"/>
        </w:rPr>
        <w:t>  </w:t>
      </w:r>
      <w:r>
        <w:rPr>
          <w:rFonts w:ascii="Arial" w:hAnsi="Arial" w:cs="Arial" w:eastAsia="Arial"/>
          <w:sz w:val="12"/>
          <w:szCs w:val="12"/>
          <w:color w:val="656565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35"/>
          <w:szCs w:val="35"/>
          <w:color w:val="666666"/>
          <w:spacing w:val="0"/>
          <w:w w:val="99"/>
          <w:position w:val="-1"/>
        </w:rPr>
        <w:t></w:t>
      </w:r>
      <w:r>
        <w:rPr>
          <w:rFonts w:ascii="Times New Roman" w:hAnsi="Times New Roman" w:cs="Times New Roman" w:eastAsia="Times New Roman"/>
          <w:sz w:val="35"/>
          <w:szCs w:val="35"/>
          <w:color w:val="000000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73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552.374207pt;margin-top:35.645916pt;width:20.775813pt;height:211.752593pt;mso-position-horizontal-relative:page;mso-position-vertical-relative:paragraph;z-index:-369" coordorigin="11047,713" coordsize="416,4235">
            <v:group style="position:absolute;left:11054;top:719;width:2;height:4222" coordorigin="11054,719" coordsize="2,4222">
              <v:shape style="position:absolute;left:11054;top:719;width:2;height:4222" coordorigin="11054,719" coordsize="0,4222" path="m11054,4942l11054,719e" filled="f" stroked="t" strokeweight=".6441pt" strokecolor="#000000">
                <v:path arrowok="t"/>
              </v:shape>
            </v:group>
            <v:group style="position:absolute;left:11049;top:719;width:413;height:163" coordorigin="11049,719" coordsize="413,163">
              <v:shape style="position:absolute;left:11049;top:719;width:413;height:163" coordorigin="11049,719" coordsize="413,163" path="m11049,719l11462,719,11462,883,11049,883,11049,719e" filled="t" fillcolor="#FFFFFF" stroked="f">
                <v:path arrowok="t"/>
                <v:fill/>
              </v:shape>
            </v:group>
            <v:group style="position:absolute;left:11059;top:1296;width:403;height:11" coordorigin="11059,1296" coordsize="403,11">
              <v:shape style="position:absolute;left:11059;top:1296;width:403;height:11" coordorigin="11059,1296" coordsize="403,11" path="m11059,1296l11462,1296,11462,1307,11059,1307,11059,1296e" filled="t" fillcolor="#000000" stroked="f">
                <v:path arrowok="t"/>
                <v:fill/>
              </v:shape>
            </v:group>
            <v:group style="position:absolute;left:11049;top:904;width:413;height:392" coordorigin="11049,904" coordsize="413,392">
              <v:shape style="position:absolute;left:11049;top:904;width:413;height:392" coordorigin="11049,904" coordsize="413,392" path="m11049,904l11462,904,11462,1296,11049,1296,11049,904e" filled="t" fillcolor="#FFFFFF" stroked="f">
                <v:path arrowok="t"/>
                <v:fill/>
              </v:shape>
            </v:group>
            <v:group style="position:absolute;left:11457;top:904;width:2;height:392" coordorigin="11457,904" coordsize="2,392">
              <v:shape style="position:absolute;left:11457;top:904;width:2;height:392" coordorigin="11457,904" coordsize="0,392" path="m11457,1296l11457,904e" filled="f" stroked="t" strokeweight=".6441pt" strokecolor="#EDEDED">
                <v:path arrowok="t"/>
              </v:shape>
            </v:group>
            <v:group style="position:absolute;left:11429;top:904;width:33;height:392" coordorigin="11429,904" coordsize="33,392">
              <v:shape style="position:absolute;left:11429;top:904;width:33;height:392" coordorigin="11429,904" coordsize="33,392" path="m11446,1296l11429,1296,11429,904,11446,904,11451,906,11460,915,11462,920,11462,1280,11460,1285,11451,1294,11446,1296e" filled="t" fillcolor="#FFFFFF" stroked="f">
                <v:path arrowok="t"/>
                <v:fill/>
              </v:shape>
            </v:group>
            <v:group style="position:absolute;left:11430;top:904;width:32;height:392" coordorigin="11430,904" coordsize="32,392">
              <v:shape style="position:absolute;left:11430;top:904;width:32;height:392" coordorigin="11430,904" coordsize="32,392" path="m11473,1298l11464,1307,11441,1307,11441,1296,11453,1296,11462,1286,11462,915,11464,915,11473,925,11473,1298e" filled="t" fillcolor="#000000" stroked="f">
                <v:path arrowok="t"/>
                <v:fill/>
              </v:shape>
            </v:group>
            <v:group style="position:absolute;left:11049;top:4778;width:413;height:163" coordorigin="11049,4778" coordsize="413,163">
              <v:shape style="position:absolute;left:11049;top:4778;width:413;height:163" coordorigin="11049,4778" coordsize="413,163" path="m11049,4778l11462,4778,11462,4942,11049,4942,11049,4778e" filled="t" fillcolor="#FFFFFF" stroked="f">
                <v:path arrowok="t"/>
                <v:fill/>
              </v:shape>
            </v:group>
            <w10:wrap type="none"/>
          </v:group>
        </w:pict>
      </w:r>
      <w:hyperlink r:id="rId15">
        <w:r>
          <w:rPr>
            <w:rFonts w:ascii="Arial" w:hAnsi="Arial" w:cs="Arial" w:eastAsia="Arial"/>
            <w:sz w:val="21"/>
            <w:szCs w:val="21"/>
            <w:color w:val="254A6F"/>
            <w:spacing w:val="5"/>
            <w:w w:val="100"/>
          </w:rPr>
          <w:t>I</w:t>
        </w:r>
        <w:r>
          <w:rPr>
            <w:rFonts w:ascii="Arial" w:hAnsi="Arial" w:cs="Arial" w:eastAsia="Arial"/>
            <w:sz w:val="21"/>
            <w:szCs w:val="21"/>
            <w:color w:val="254A6F"/>
            <w:spacing w:val="-4"/>
            <w:w w:val="100"/>
          </w:rPr>
          <w:t>E</w:t>
        </w:r>
        <w:r>
          <w:rPr>
            <w:rFonts w:ascii="Arial" w:hAnsi="Arial" w:cs="Arial" w:eastAsia="Arial"/>
            <w:sz w:val="21"/>
            <w:szCs w:val="21"/>
            <w:color w:val="254A6F"/>
            <w:spacing w:val="5"/>
            <w:w w:val="100"/>
          </w:rPr>
          <w:t>O</w:t>
        </w:r>
        <w:r>
          <w:rPr>
            <w:rFonts w:ascii="Arial" w:hAnsi="Arial" w:cs="Arial" w:eastAsia="Arial"/>
            <w:sz w:val="21"/>
            <w:szCs w:val="21"/>
            <w:color w:val="254A6F"/>
            <w:spacing w:val="-5"/>
            <w:w w:val="100"/>
          </w:rPr>
          <w:t>R</w:t>
        </w:r>
        <w:r>
          <w:rPr>
            <w:rFonts w:ascii="Arial" w:hAnsi="Arial" w:cs="Arial" w:eastAsia="Arial"/>
            <w:sz w:val="21"/>
            <w:szCs w:val="21"/>
            <w:color w:val="254A6F"/>
            <w:spacing w:val="-1"/>
            <w:w w:val="100"/>
          </w:rPr>
          <w:t>1</w:t>
        </w:r>
        <w:r>
          <w:rPr>
            <w:rFonts w:ascii="Arial" w:hAnsi="Arial" w:cs="Arial" w:eastAsia="Arial"/>
            <w:sz w:val="21"/>
            <w:szCs w:val="21"/>
            <w:color w:val="254A6F"/>
            <w:spacing w:val="-1"/>
            <w:w w:val="100"/>
          </w:rPr>
          <w:t>4</w:t>
        </w:r>
        <w:r>
          <w:rPr>
            <w:rFonts w:ascii="Arial" w:hAnsi="Arial" w:cs="Arial" w:eastAsia="Arial"/>
            <w:sz w:val="21"/>
            <w:szCs w:val="21"/>
            <w:color w:val="254A6F"/>
            <w:spacing w:val="-1"/>
            <w:w w:val="100"/>
          </w:rPr>
          <w:t>0</w:t>
        </w:r>
        <w:r>
          <w:rPr>
            <w:rFonts w:ascii="Arial" w:hAnsi="Arial" w:cs="Arial" w:eastAsia="Arial"/>
            <w:sz w:val="21"/>
            <w:szCs w:val="21"/>
            <w:color w:val="254A6F"/>
            <w:spacing w:val="4"/>
            <w:w w:val="100"/>
          </w:rPr>
          <w:t>­</w:t>
        </w:r>
        <w:r>
          <w:rPr>
            <w:rFonts w:ascii="Arial" w:hAnsi="Arial" w:cs="Arial" w:eastAsia="Arial"/>
            <w:sz w:val="21"/>
            <w:szCs w:val="21"/>
            <w:color w:val="254A6F"/>
            <w:spacing w:val="-2"/>
            <w:w w:val="100"/>
          </w:rPr>
          <w:t>T</w:t>
        </w:r>
        <w:r>
          <w:rPr>
            <w:rFonts w:ascii="Arial" w:hAnsi="Arial" w:cs="Arial" w:eastAsia="Arial"/>
            <w:sz w:val="21"/>
            <w:szCs w:val="21"/>
            <w:color w:val="254A6F"/>
            <w:spacing w:val="0"/>
            <w:w w:val="100"/>
          </w:rPr>
          <w:t>5</w:t>
        </w:r>
        <w:r>
          <w:rPr>
            <w:rFonts w:ascii="Arial" w:hAnsi="Arial" w:cs="Arial" w:eastAsia="Arial"/>
            <w:sz w:val="21"/>
            <w:szCs w:val="21"/>
            <w:color w:val="254A6F"/>
            <w:spacing w:val="41"/>
            <w:w w:val="100"/>
          </w:rPr>
          <w:t> </w:t>
        </w:r>
      </w:hyperlink>
      <w:r>
        <w:rPr>
          <w:rFonts w:ascii="Arial" w:hAnsi="Arial" w:cs="Arial" w:eastAsia="Arial"/>
          <w:sz w:val="21"/>
          <w:szCs w:val="21"/>
          <w:color w:val="666666"/>
          <w:spacing w:val="0"/>
          <w:w w:val="100"/>
        </w:rPr>
        <w:t>/</w:t>
      </w:r>
      <w:r>
        <w:rPr>
          <w:rFonts w:ascii="Arial" w:hAnsi="Arial" w:cs="Arial" w:eastAsia="Arial"/>
          <w:sz w:val="21"/>
          <w:szCs w:val="21"/>
          <w:color w:val="666666"/>
          <w:spacing w:val="14"/>
          <w:w w:val="100"/>
        </w:rPr>
        <w:t> </w:t>
      </w:r>
      <w:hyperlink r:id="rId16">
        <w:r>
          <w:rPr>
            <w:rFonts w:ascii="Arial" w:hAnsi="Arial" w:cs="Arial" w:eastAsia="Arial"/>
            <w:sz w:val="21"/>
            <w:szCs w:val="21"/>
            <w:color w:val="254A6F"/>
            <w:spacing w:val="-4"/>
            <w:w w:val="103"/>
            <w:b/>
            <w:bCs/>
          </w:rPr>
          <w:t>P</w:t>
        </w:r>
        <w:r>
          <w:rPr>
            <w:rFonts w:ascii="Arial" w:hAnsi="Arial" w:cs="Arial" w:eastAsia="Arial"/>
            <w:sz w:val="21"/>
            <w:szCs w:val="21"/>
            <w:color w:val="254A6F"/>
            <w:spacing w:val="2"/>
            <w:w w:val="103"/>
            <w:b/>
            <w:bCs/>
          </w:rPr>
          <w:t>r</w:t>
        </w:r>
        <w:r>
          <w:rPr>
            <w:rFonts w:ascii="Arial" w:hAnsi="Arial" w:cs="Arial" w:eastAsia="Arial"/>
            <w:sz w:val="21"/>
            <w:szCs w:val="21"/>
            <w:color w:val="254A6F"/>
            <w:spacing w:val="-2"/>
            <w:w w:val="103"/>
            <w:b/>
            <w:bCs/>
          </w:rPr>
          <w:t>o</w:t>
        </w:r>
        <w:r>
          <w:rPr>
            <w:rFonts w:ascii="Arial" w:hAnsi="Arial" w:cs="Arial" w:eastAsia="Arial"/>
            <w:sz w:val="21"/>
            <w:szCs w:val="21"/>
            <w:color w:val="254A6F"/>
            <w:spacing w:val="5"/>
            <w:w w:val="103"/>
            <w:b/>
            <w:bCs/>
          </w:rPr>
          <w:t>j</w:t>
        </w:r>
        <w:r>
          <w:rPr>
            <w:rFonts w:ascii="Arial" w:hAnsi="Arial" w:cs="Arial" w:eastAsia="Arial"/>
            <w:sz w:val="21"/>
            <w:szCs w:val="21"/>
            <w:color w:val="254A6F"/>
            <w:spacing w:val="-1"/>
            <w:w w:val="103"/>
            <w:b/>
            <w:bCs/>
          </w:rPr>
          <w:t>e</w:t>
        </w:r>
        <w:r>
          <w:rPr>
            <w:rFonts w:ascii="Arial" w:hAnsi="Arial" w:cs="Arial" w:eastAsia="Arial"/>
            <w:sz w:val="21"/>
            <w:szCs w:val="21"/>
            <w:color w:val="254A6F"/>
            <w:spacing w:val="-1"/>
            <w:w w:val="103"/>
            <w:b/>
            <w:bCs/>
          </w:rPr>
          <w:t>c</w:t>
        </w:r>
        <w:r>
          <w:rPr>
            <w:rFonts w:ascii="Arial" w:hAnsi="Arial" w:cs="Arial" w:eastAsia="Arial"/>
            <w:sz w:val="21"/>
            <w:szCs w:val="21"/>
            <w:color w:val="254A6F"/>
            <w:spacing w:val="4"/>
            <w:w w:val="103"/>
            <w:b/>
            <w:bCs/>
          </w:rPr>
          <w:t>t</w:t>
        </w:r>
        <w:r>
          <w:rPr>
            <w:rFonts w:ascii="Arial" w:hAnsi="Arial" w:cs="Arial" w:eastAsia="Arial"/>
            <w:sz w:val="21"/>
            <w:szCs w:val="21"/>
            <w:color w:val="254A6F"/>
            <w:spacing w:val="0"/>
            <w:w w:val="103"/>
            <w:b/>
            <w:bCs/>
          </w:rPr>
          <w:t>3</w:t>
        </w:r>
        <w:r>
          <w:rPr>
            <w:rFonts w:ascii="Arial" w:hAnsi="Arial" w:cs="Arial" w:eastAsia="Arial"/>
            <w:sz w:val="21"/>
            <w:szCs w:val="21"/>
            <w:color w:val="000000"/>
            <w:spacing w:val="0"/>
            <w:w w:val="100"/>
          </w:rPr>
        </w:r>
      </w:hyperlink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66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333333"/>
          <w:spacing w:val="0"/>
          <w:w w:val="100"/>
        </w:rPr>
        <w:t></w:t>
      </w:r>
      <w:r>
        <w:rPr>
          <w:rFonts w:ascii="Times New Roman" w:hAnsi="Times New Roman" w:cs="Times New Roman" w:eastAsia="Times New Roman"/>
          <w:sz w:val="17"/>
          <w:szCs w:val="17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333333"/>
          <w:spacing w:val="-4"/>
          <w:w w:val="101"/>
          <w:b/>
          <w:bCs/>
        </w:rPr>
        <w:t>U</w:t>
      </w:r>
      <w:r>
        <w:rPr>
          <w:rFonts w:ascii="Arial" w:hAnsi="Arial" w:cs="Arial" w:eastAsia="Arial"/>
          <w:sz w:val="14"/>
          <w:szCs w:val="14"/>
          <w:color w:val="333333"/>
          <w:spacing w:val="1"/>
          <w:w w:val="101"/>
          <w:b/>
          <w:bCs/>
        </w:rPr>
        <w:t>n</w:t>
      </w:r>
      <w:r>
        <w:rPr>
          <w:rFonts w:ascii="Arial" w:hAnsi="Arial" w:cs="Arial" w:eastAsia="Arial"/>
          <w:sz w:val="14"/>
          <w:szCs w:val="14"/>
          <w:color w:val="333333"/>
          <w:spacing w:val="-1"/>
          <w:w w:val="101"/>
          <w:b/>
          <w:bCs/>
        </w:rPr>
        <w:t>w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  <w:b/>
          <w:bCs/>
        </w:rPr>
        <w:t>a</w:t>
      </w:r>
      <w:r>
        <w:rPr>
          <w:rFonts w:ascii="Arial" w:hAnsi="Arial" w:cs="Arial" w:eastAsia="Arial"/>
          <w:sz w:val="14"/>
          <w:szCs w:val="14"/>
          <w:color w:val="333333"/>
          <w:spacing w:val="-4"/>
          <w:w w:val="101"/>
          <w:b/>
          <w:bCs/>
        </w:rPr>
        <w:t>t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  <w:b/>
          <w:bCs/>
        </w:rPr>
        <w:t>c</w:t>
      </w:r>
      <w:r>
        <w:rPr>
          <w:rFonts w:ascii="Arial" w:hAnsi="Arial" w:cs="Arial" w:eastAsia="Arial"/>
          <w:sz w:val="14"/>
          <w:szCs w:val="14"/>
          <w:color w:val="333333"/>
          <w:spacing w:val="0"/>
          <w:w w:val="101"/>
          <w:b/>
          <w:bCs/>
        </w:rPr>
        <w:t>h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66"/>
        <w:jc w:val="left"/>
        <w:tabs>
          <w:tab w:pos="38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472pt;margin-top:-1.858241pt;width:47.778188pt;height:14.1466pt;mso-position-horizontal-relative:page;mso-position-vertical-relative:paragraph;z-index:-371" coordorigin="9440,-37" coordsize="956,283">
            <v:group style="position:absolute;left:10167;top:-37;width:213;height:16" coordorigin="10167,-37" coordsize="213,16">
              <v:shape style="position:absolute;left:10167;top:-37;width:213;height:16" coordorigin="10167,-37" coordsize="213,16" path="m10167,-37l10380,-37,10380,-21,10167,-21,10167,-37e" filled="t" fillcolor="#DDDDDD" stroked="f">
                <v:path arrowok="t"/>
                <v:fill/>
              </v:shape>
            </v:group>
            <v:group style="position:absolute;left:10280;top:219;width:100;height:20" coordorigin="10280,219" coordsize="100,20">
              <v:shape style="position:absolute;left:10280;top:219;width:100;height:20" coordorigin="10280,219" coordsize="100,20" path="m10393,475l10493,475,10493,495,10393,495,10393,475e" filled="t" fillcolor="#DDDDDD" stroked="f">
                <v:path arrowok="t"/>
                <v:fill/>
              </v:shape>
            </v:group>
            <v:group style="position:absolute;left:10380;top:-37;width:16;height:276" coordorigin="10380,-37" coordsize="16,276">
              <v:shape style="position:absolute;left:10380;top:-37;width:16;height:276" coordorigin="10380,-37" coordsize="16,276" path="m10593,-37l10609,-37,10609,239,10593,239,10593,-37e" filled="t" fillcolor="#DDDDDD" stroked="f">
                <v:path arrowok="t"/>
                <v:fill/>
              </v:shape>
            </v:group>
            <v:group style="position:absolute;left:10167;top:-26;width:218;height:261" coordorigin="10167,-26" coordsize="218,261">
              <v:shape style="position:absolute;left:10167;top:-26;width:218;height:261" coordorigin="10167,-26" coordsize="218,261" path="m10369,235l10167,235,10167,-26,10369,-26,10374,-24,10383,-16,10385,-11,10385,219,10383,224,10374,233,10369,235e" filled="t" fillcolor="#FFFFFF" stroked="f">
                <v:path arrowok="t"/>
                <v:fill/>
              </v:shape>
            </v:group>
            <v:group style="position:absolute;left:9441;top:-37;width:719;height:16" coordorigin="9441,-37" coordsize="719,16">
              <v:shape style="position:absolute;left:9441;top:-37;width:719;height:16" coordorigin="9441,-37" coordsize="719,16" path="m9445,-21l10163,-21,10163,-37,9465,-37,9458,-34,9445,-21,9445,-21e" filled="t" fillcolor="#DDDDDD" stroked="f">
                <v:path arrowok="t"/>
                <v:fill/>
              </v:shape>
            </v:group>
            <v:group style="position:absolute;left:9440;top:219;width:727;height:27" coordorigin="9440,219" coordsize="727,27">
              <v:shape style="position:absolute;left:9440;top:219;width:727;height:27" coordorigin="9440,219" coordsize="727,27" path="m9442,475l10169,475,10169,502,9464,502,9456,499,9443,486,9442,483,9442,475e" filled="t" fillcolor="#C4C4C4" stroked="f">
                <v:path arrowok="t"/>
                <v:fill/>
              </v:shape>
            </v:group>
            <v:group style="position:absolute;left:9440;top:-21;width:20;height:260" coordorigin="9440,-21" coordsize="20,260">
              <v:shape style="position:absolute;left:9440;top:-21;width:20;height:260" coordorigin="9440,-21" coordsize="20,260" path="m9453,255l9462,255,9462,-5,9443,-5,9442,-2,9442,243,9443,246,9453,255e" filled="t" fillcolor="#DDDDDD" stroked="f">
                <v:path arrowok="t"/>
                <v:fill/>
              </v:shape>
            </v:group>
            <v:group style="position:absolute;left:10156;top:-37;width:11;height:283" coordorigin="10156,-37" coordsize="11,283">
              <v:shape style="position:absolute;left:10156;top:-37;width:11;height:283" coordorigin="10156,-37" coordsize="11,283" path="m10167,246l10156,235,10156,-37,10167,-37,10167,246e" filled="t" fillcolor="#DDDDDD" stroked="f">
                <v:path arrowok="t"/>
                <v:fill/>
              </v:shape>
            </v:group>
            <w10:wrap type="none"/>
          </v:group>
        </w:pict>
      </w:r>
      <w:hyperlink r:id="rId17">
        <w:r>
          <w:rPr>
            <w:rFonts w:ascii="Arial" w:hAnsi="Arial" w:cs="Arial" w:eastAsia="Arial"/>
            <w:sz w:val="12"/>
            <w:szCs w:val="12"/>
            <w:color w:val="333333"/>
            <w:spacing w:val="0"/>
            <w:w w:val="100"/>
            <w:b/>
            <w:bCs/>
            <w:position w:val="1"/>
          </w:rPr>
          <w:t>4</w:t>
        </w:r>
        <w:r>
          <w:rPr>
            <w:rFonts w:ascii="Arial" w:hAnsi="Arial" w:cs="Arial" w:eastAsia="Arial"/>
            <w:sz w:val="12"/>
            <w:szCs w:val="12"/>
            <w:color w:val="333333"/>
            <w:spacing w:val="0"/>
            <w:w w:val="100"/>
            <w:b/>
            <w:bCs/>
            <w:position w:val="1"/>
          </w:rPr>
          <w:tab/>
        </w:r>
        <w:r>
          <w:rPr>
            <w:rFonts w:ascii="Arial" w:hAnsi="Arial" w:cs="Arial" w:eastAsia="Arial"/>
            <w:sz w:val="12"/>
            <w:szCs w:val="12"/>
            <w:color w:val="333333"/>
            <w:spacing w:val="0"/>
            <w:w w:val="100"/>
            <w:b/>
            <w:bCs/>
            <w:position w:val="1"/>
          </w:rPr>
        </w:r>
      </w:hyperlink>
      <w:hyperlink r:id="rId18"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0"/>
            <w:w w:val="100"/>
            <w:position w:val="0"/>
          </w:rPr>
          <w:t></w:t>
        </w:r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26"/>
            <w:w w:val="100"/>
            <w:position w:val="0"/>
          </w:rPr>
          <w:t> 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0"/>
          </w:rPr>
          <w:t>S</w:t>
        </w:r>
        <w:r>
          <w:rPr>
            <w:rFonts w:ascii="Arial" w:hAnsi="Arial" w:cs="Arial" w:eastAsia="Arial"/>
            <w:sz w:val="14"/>
            <w:szCs w:val="14"/>
            <w:color w:val="333333"/>
            <w:spacing w:val="-4"/>
            <w:w w:val="100"/>
            <w:b/>
            <w:bCs/>
            <w:position w:val="0"/>
          </w:rPr>
          <w:t>t</w:t>
        </w:r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0"/>
            <w:b/>
            <w:bCs/>
            <w:position w:val="0"/>
          </w:rPr>
          <w:t>a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0"/>
          </w:rPr>
          <w:t>r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0"/>
          </w:rPr>
          <w:t>    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0"/>
          </w:rPr>
          <w:t> </w:t>
        </w:r>
      </w:hyperlink>
      <w:hyperlink r:id="rId19">
        <w:r>
          <w:rPr>
            <w:rFonts w:ascii="Arial" w:hAnsi="Arial" w:cs="Arial" w:eastAsia="Arial"/>
            <w:sz w:val="12"/>
            <w:szCs w:val="12"/>
            <w:color w:val="333333"/>
            <w:spacing w:val="0"/>
            <w:w w:val="100"/>
            <w:b/>
            <w:bCs/>
            <w:position w:val="1"/>
          </w:rPr>
          <w:t>0</w:t>
        </w:r>
        <w:r>
          <w:rPr>
            <w:rFonts w:ascii="Arial" w:hAnsi="Arial" w:cs="Arial" w:eastAsia="Arial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hyperlink r:id="rId20"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0"/>
            <w:w w:val="100"/>
          </w:rPr>
          <w:t></w:t>
        </w:r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26"/>
            <w:w w:val="100"/>
          </w:rPr>
          <w:t> 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</w:rPr>
          <w:t>F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</w:rPr>
          <w:t>o</w:t>
        </w:r>
        <w:r>
          <w:rPr>
            <w:rFonts w:ascii="Arial" w:hAnsi="Arial" w:cs="Arial" w:eastAsia="Arial"/>
            <w:sz w:val="14"/>
            <w:szCs w:val="14"/>
            <w:color w:val="333333"/>
            <w:spacing w:val="-1"/>
            <w:w w:val="100"/>
            <w:b/>
            <w:bCs/>
          </w:rPr>
          <w:t>r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</w:rPr>
          <w:t>k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</w:rPr>
          <w:t>    </w:t>
        </w:r>
        <w:r>
          <w:rPr>
            <w:rFonts w:ascii="Arial" w:hAnsi="Arial" w:cs="Arial" w:eastAsia="Arial"/>
            <w:sz w:val="14"/>
            <w:szCs w:val="14"/>
            <w:color w:val="333333"/>
            <w:spacing w:val="2"/>
            <w:w w:val="100"/>
            <w:b/>
            <w:bCs/>
          </w:rPr>
          <w:t> </w:t>
        </w:r>
      </w:hyperlink>
      <w:hyperlink r:id="rId21">
        <w:r>
          <w:rPr>
            <w:rFonts w:ascii="Arial" w:hAnsi="Arial" w:cs="Arial" w:eastAsia="Arial"/>
            <w:sz w:val="12"/>
            <w:szCs w:val="12"/>
            <w:color w:val="333333"/>
            <w:spacing w:val="0"/>
            <w:w w:val="100"/>
            <w:b/>
            <w:bCs/>
            <w:position w:val="1"/>
          </w:rPr>
          <w:t>0</w:t>
        </w:r>
        <w:r>
          <w:rPr>
            <w:rFonts w:ascii="Arial" w:hAnsi="Arial" w:cs="Arial" w:eastAsia="Arial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540" w:bottom="280" w:left="460" w:right="720"/>
          <w:cols w:num="5" w:equalWidth="0">
            <w:col w:w="599" w:space="108"/>
            <w:col w:w="2276" w:space="4569"/>
            <w:col w:w="805" w:space="359"/>
            <w:col w:w="1134" w:space="314"/>
            <w:col w:w="89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540" w:bottom="280" w:left="460" w:right="720"/>
        </w:sectPr>
      </w:pPr>
      <w:rPr/>
    </w:p>
    <w:p>
      <w:pPr>
        <w:spacing w:before="60" w:after="0" w:line="240" w:lineRule="auto"/>
        <w:ind w:left="457" w:right="-66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7"/>
          <w:szCs w:val="17"/>
          <w:color w:val="333333"/>
          <w:spacing w:val="0"/>
          <w:w w:val="100"/>
        </w:rPr>
        <w:t></w:t>
      </w:r>
      <w:r>
        <w:rPr>
          <w:rFonts w:ascii="Times New Roman" w:hAnsi="Times New Roman" w:cs="Times New Roman" w:eastAsia="Times New Roman"/>
          <w:sz w:val="17"/>
          <w:szCs w:val="17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</w:rPr>
        <w:t>b</w:t>
      </w:r>
      <w:r>
        <w:rPr>
          <w:rFonts w:ascii="Arial" w:hAnsi="Arial" w:cs="Arial" w:eastAsia="Arial"/>
          <w:sz w:val="14"/>
          <w:szCs w:val="14"/>
          <w:color w:val="333333"/>
          <w:spacing w:val="-4"/>
          <w:w w:val="101"/>
        </w:rPr>
        <w:t>r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</w:rPr>
        <w:t>a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</w:rPr>
        <w:t>n</w:t>
      </w:r>
      <w:r>
        <w:rPr>
          <w:rFonts w:ascii="Arial" w:hAnsi="Arial" w:cs="Arial" w:eastAsia="Arial"/>
          <w:sz w:val="14"/>
          <w:szCs w:val="14"/>
          <w:color w:val="333333"/>
          <w:spacing w:val="5"/>
          <w:w w:val="101"/>
        </w:rPr>
        <w:t>c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</w:rPr>
        <w:t>h</w:t>
      </w:r>
      <w:r>
        <w:rPr>
          <w:rFonts w:ascii="Arial" w:hAnsi="Arial" w:cs="Arial" w:eastAsia="Arial"/>
          <w:sz w:val="14"/>
          <w:szCs w:val="14"/>
          <w:color w:val="333333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333333"/>
          <w:spacing w:val="5"/>
          <w:w w:val="101"/>
          <w:b/>
          <w:bCs/>
        </w:rPr>
        <w:t>m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  <w:b/>
          <w:bCs/>
        </w:rPr>
        <w:t>a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  <w:b/>
          <w:bCs/>
        </w:rPr>
        <w:t>s</w:t>
      </w:r>
      <w:r>
        <w:rPr>
          <w:rFonts w:ascii="Arial" w:hAnsi="Arial" w:cs="Arial" w:eastAsia="Arial"/>
          <w:sz w:val="14"/>
          <w:szCs w:val="14"/>
          <w:color w:val="333333"/>
          <w:spacing w:val="-4"/>
          <w:w w:val="101"/>
          <w:b/>
          <w:bCs/>
        </w:rPr>
        <w:t>t</w:t>
      </w:r>
      <w:r>
        <w:rPr>
          <w:rFonts w:ascii="Arial" w:hAnsi="Arial" w:cs="Arial" w:eastAsia="Arial"/>
          <w:sz w:val="14"/>
          <w:szCs w:val="14"/>
          <w:color w:val="333333"/>
          <w:spacing w:val="-3"/>
          <w:w w:val="101"/>
          <w:b/>
          <w:bCs/>
        </w:rPr>
        <w:t>e</w:t>
      </w:r>
      <w:r>
        <w:rPr>
          <w:rFonts w:ascii="Arial" w:hAnsi="Arial" w:cs="Arial" w:eastAsia="Arial"/>
          <w:sz w:val="14"/>
          <w:szCs w:val="14"/>
          <w:color w:val="333333"/>
          <w:spacing w:val="0"/>
          <w:w w:val="101"/>
          <w:b/>
          <w:bCs/>
        </w:rPr>
        <w:t>r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40" w:after="0" w:line="240" w:lineRule="auto"/>
        <w:ind w:right="-20"/>
        <w:jc w:val="left"/>
        <w:tabs>
          <w:tab w:pos="236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hyperlink r:id="rId22">
        <w:r>
          <w:rPr>
            <w:rFonts w:ascii="Arial" w:hAnsi="Arial" w:cs="Arial" w:eastAsia="Arial"/>
            <w:sz w:val="19"/>
            <w:szCs w:val="19"/>
            <w:color w:val="254A6F"/>
            <w:spacing w:val="0"/>
            <w:w w:val="100"/>
            <w:b/>
            <w:bCs/>
          </w:rPr>
          <w:t>Project3</w:t>
        </w:r>
        <w:r>
          <w:rPr>
            <w:rFonts w:ascii="Arial" w:hAnsi="Arial" w:cs="Arial" w:eastAsia="Arial"/>
            <w:sz w:val="19"/>
            <w:szCs w:val="19"/>
            <w:color w:val="254A6F"/>
            <w:spacing w:val="23"/>
            <w:w w:val="100"/>
            <w:b/>
            <w:bCs/>
          </w:rPr>
          <w:t> </w:t>
        </w:r>
      </w:hyperlink>
      <w:r>
        <w:rPr>
          <w:rFonts w:ascii="Arial" w:hAnsi="Arial" w:cs="Arial" w:eastAsia="Arial"/>
          <w:sz w:val="19"/>
          <w:szCs w:val="19"/>
          <w:color w:val="454545"/>
          <w:spacing w:val="0"/>
          <w:w w:val="100"/>
        </w:rPr>
        <w:t>/</w:t>
      </w:r>
      <w:r>
        <w:rPr>
          <w:rFonts w:ascii="Arial" w:hAnsi="Arial" w:cs="Arial" w:eastAsia="Arial"/>
          <w:sz w:val="19"/>
          <w:szCs w:val="19"/>
          <w:color w:val="454545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b/>
          <w:bCs/>
        </w:rPr>
        <w:t>README.md</w:t>
      </w:r>
      <w:r>
        <w:rPr>
          <w:rFonts w:ascii="Arial" w:hAnsi="Arial" w:cs="Arial" w:eastAsia="Arial"/>
          <w:sz w:val="19"/>
          <w:szCs w:val="19"/>
          <w:color w:val="00000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7"/>
          <w:szCs w:val="17"/>
          <w:color w:val="333333"/>
          <w:spacing w:val="0"/>
          <w:w w:val="102"/>
        </w:rPr>
        <w:t></w:t>
      </w:r>
      <w:r>
        <w:rPr>
          <w:rFonts w:ascii="Times New Roman" w:hAnsi="Times New Roman" w:cs="Times New Roman" w:eastAsia="Times New Roman"/>
          <w:sz w:val="17"/>
          <w:szCs w:val="17"/>
          <w:color w:val="000000"/>
          <w:spacing w:val="0"/>
          <w:w w:val="100"/>
        </w:rPr>
      </w:r>
    </w:p>
    <w:p>
      <w:pPr>
        <w:spacing w:before="7" w:after="0" w:line="193" w:lineRule="exact"/>
        <w:ind w:right="169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v:group style="position:absolute;margin-left:39.559952pt;margin-top:7.741436pt;width:501.2161pt;height:37.542899pt;mso-position-horizontal-relative:page;mso-position-vertical-relative:paragraph;z-index:-375" coordorigin="791,155" coordsize="10024,751">
            <v:group style="position:absolute;left:798;top:155;width:10009;height:751" coordorigin="798,155" coordsize="10009,751">
              <v:shape style="position:absolute;left:798;top:155;width:10009;height:751" coordorigin="798,155" coordsize="10009,751" path="m841,906l820,900,804,885,798,864,798,198,803,177,818,161,839,155,841,155,10766,155,10787,160,10803,175,10806,187,863,187,856,188,838,200,830,220,831,847,842,866,863,873,10806,873,10803,884,10788,899,10767,906,841,906e" filled="t" fillcolor="#D1D9DD" stroked="f">
                <v:path arrowok="t"/>
                <v:fill/>
              </v:shape>
            </v:group>
            <v:group style="position:absolute;left:863;top:187;width:9946;height:686" coordorigin="863,187" coordsize="9946,686">
              <v:shape style="position:absolute;left:863;top:187;width:9946;height:686" coordorigin="863,187" coordsize="9946,686" path="m10806,873l863,873,10751,872,10769,861,10776,840,10776,213,10764,195,10744,187,10806,187,10809,197,10809,862,10806,873e" filled="t" fillcolor="#D1D9DD" stroked="f">
                <v:path arrowok="t"/>
                <v:fill/>
              </v:shape>
            </v:group>
            <v:group style="position:absolute;left:809;top:166;width:9990;height:729" coordorigin="809,166" coordsize="9990,729">
              <v:shape style="position:absolute;left:809;top:166;width:9990;height:729" coordorigin="809,166" coordsize="9990,729" path="m841,895l821,887,809,869,809,198,816,178,834,166,10766,166,10786,173,10797,191,10798,862,10791,883,10773,894,841,895e" filled="t" fillcolor="#FFFFFF" stroked="f">
                <v:path arrowok="t"/>
                <v:fill/>
              </v:shape>
            </v:group>
            <v:group style="position:absolute;left:809;top:574;width:9990;height:2" coordorigin="809,574" coordsize="9990,2">
              <v:shape style="position:absolute;left:809;top:574;width:9990;height:2" coordorigin="809,574" coordsize="9990,0" path="m809,574l10798,574e" filled="f" stroked="t" strokeweight="1.7323pt" strokecolor="#D7E5EC">
                <v:path arrowok="t"/>
              </v:shape>
            </v:group>
            <v:group style="position:absolute;left:809;top:568;width:9990;height:326" coordorigin="809,568" coordsize="9990,326">
              <v:shape style="position:absolute;left:809;top:568;width:9990;height:326" coordorigin="809,568" coordsize="9990,326" path="m10767,895l840,895,830,891,813,874,809,863,809,568,10798,568,10798,863,10794,874,10777,891,10767,895e" filled="t" fillcolor="#FFFFFF" stroked="f">
                <v:path arrowok="t"/>
                <v:fill/>
              </v:shape>
              <v:shape style="position:absolute;left:896;top:220;width:261;height:261" type="#_x0000_t75">
                <v:imagedata r:id="rId23" o:title=""/>
              </v:shape>
              <v:shape style="position:absolute;left:1842;top:634;width:218;height:218" type="#_x0000_t75">
                <v:imagedata r:id="rId24" o:title=""/>
              </v:shape>
              <v:shape style="position:absolute;left:2125;top:634;width:218;height:218" type="#_x0000_t75">
                <v:imagedata r:id="rId25" o:title=""/>
              </v:shape>
              <v:shape style="position:absolute;left:2408;top:634;width:218;height:218" type="#_x0000_t75">
                <v:imagedata r:id="rId26" o:title=""/>
              </v:shape>
              <v:shape style="position:absolute;left:2691;top:634;width:218;height:218" type="#_x0000_t75">
                <v:imagedata r:id="rId27" o:title=""/>
              </v:shape>
            </v:group>
            <w10:wrap type="none"/>
          </v:group>
        </w:pict>
      </w:r>
      <w:r>
        <w:rPr/>
        <w:pict>
          <v:group style="position:absolute;margin-left:234pt;margin-top:-11.843863pt;width:19pt;height:14.144298pt;mso-position-horizontal-relative:page;mso-position-vertical-relative:paragraph;z-index:-367" coordorigin="4680,-237" coordsize="380,283">
            <v:group style="position:absolute;left:4680;top:-237;width:375;height:13" coordorigin="4680,-237" coordsize="375,13">
              <v:shape style="position:absolute;left:4680;top:-237;width:375;height:13" coordorigin="4680,-237" coordsize="375,13" path="m5039,-237l4706,-236,4688,-225,4688,-224,5063,-224,5060,-230,5039,-237e" filled="t" fillcolor="#DDDDDD" stroked="f">
                <v:path arrowok="t"/>
                <v:fill/>
              </v:shape>
            </v:group>
            <v:group style="position:absolute;left:4680;top:16;width:380;height:30" coordorigin="4680,16" coordsize="380,30">
              <v:shape style="position:absolute;left:4680;top:16;width:380;height:30" coordorigin="4680,16" coordsize="380,30" path="m4688,268l5068,268,5068,276,5065,287,5046,298,4737,299,4713,299,4692,291,4688,285,4688,268e" filled="t" fillcolor="#C4C4C4" stroked="f">
                <v:path arrowok="t"/>
                <v:fill/>
              </v:shape>
            </v:group>
            <v:group style="position:absolute;left:4680;top:-224;width:20;height:260" coordorigin="4680,-224" coordsize="20,260">
              <v:shape style="position:absolute;left:4680;top:-224;width:20;height:260" coordorigin="4680,-224" coordsize="20,260" path="m4688,-212l4688,45,4690,48,4708,48,4708,-212,4688,-212e" filled="t" fillcolor="#DDDDDD" stroked="f">
                <v:path arrowok="t"/>
                <v:fill/>
              </v:shape>
            </v:group>
            <v:group style="position:absolute;left:5040;top:-224;width:20;height:268" coordorigin="5040,-224" coordsize="20,268">
              <v:shape style="position:absolute;left:5040;top:-224;width:20;height:268" coordorigin="5040,-224" coordsize="20,268" path="m5423,-212l5408,-212,5408,57,5425,47,5428,36,5428,-203,5423,-212e" filled="t" fillcolor="#DDDDDD" stroked="f">
                <v:path arrowok="t"/>
                <v:fill/>
              </v:shape>
            </v:group>
            <w10:wrap type="none"/>
          </v:group>
        </w:pict>
      </w:r>
      <w:hyperlink r:id="rId28">
        <w:r>
          <w:rPr>
            <w:rFonts w:ascii="Times New Roman" w:hAnsi="Times New Roman" w:cs="Times New Roman" w:eastAsia="Times New Roman"/>
            <w:sz w:val="17"/>
            <w:szCs w:val="17"/>
            <w:color w:val="333333"/>
            <w:spacing w:val="0"/>
            <w:w w:val="102"/>
          </w:rPr>
          <w:t>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</w:rPr>
        </w:r>
      </w:hyperlink>
    </w:p>
    <w:p>
      <w:pPr>
        <w:jc w:val="right"/>
        <w:spacing w:after="0"/>
        <w:sectPr>
          <w:type w:val="continuous"/>
          <w:pgSz w:w="12240" w:h="15840"/>
          <w:pgMar w:top="540" w:bottom="280" w:left="460" w:right="720"/>
          <w:cols w:num="2" w:equalWidth="0">
            <w:col w:w="1590" w:space="380"/>
            <w:col w:w="9090"/>
          </w:cols>
        </w:sectPr>
      </w:pPr>
      <w:rPr/>
    </w:p>
    <w:p>
      <w:pPr>
        <w:spacing w:before="75" w:after="0" w:line="240" w:lineRule="auto"/>
        <w:ind w:left="74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40pt;margin-top:-21.85878pt;width:76.600098pt;height:14.144298pt;mso-position-horizontal-relative:page;mso-position-vertical-relative:paragraph;z-index:-368" coordorigin="800,-437" coordsize="1532,283">
            <v:group style="position:absolute;left:805;top:-437;width:1515;height:13" coordorigin="805,-437" coordsize="1515,13">
              <v:shape style="position:absolute;left:805;top:-437;width:1515;height:13" coordorigin="805,-437" coordsize="1515,13" path="m2307,-437l830,-436,812,-425,812,-424,2327,-424,2327,-430,2307,-437e" filled="t" fillcolor="#DDDDDD" stroked="f">
                <v:path arrowok="t"/>
                <v:fill/>
              </v:shape>
            </v:group>
            <v:group style="position:absolute;left:800;top:-185;width:1520;height:30" coordorigin="800,-185" coordsize="1520,30">
              <v:shape style="position:absolute;left:800;top:-185;width:1520;height:30" coordorigin="800,-185" coordsize="1520,30" path="m802,68l2322,68,2322,89,2309,98,942,98,832,98,812,91,802,75,802,68e" filled="t" fillcolor="#C4C4C4" stroked="f">
                <v:path arrowok="t"/>
                <v:fill/>
              </v:shape>
            </v:group>
            <v:group style="position:absolute;left:800;top:-425;width:20;height:267" coordorigin="800,-425" coordsize="20,267">
              <v:shape style="position:absolute;left:800;top:-425;width:20;height:267" coordorigin="800,-425" coordsize="20,267" path="m822,-145l822,-412,807,-412,802,-398,802,-165,812,-149,822,-145e" filled="t" fillcolor="#DDDDDD" stroked="f">
                <v:path arrowok="t"/>
                <v:fill/>
              </v:shape>
            </v:group>
            <v:group style="position:absolute;left:2320;top:-430;width:12;height:265" coordorigin="2320,-430" coordsize="12,265">
              <v:shape style="position:absolute;left:2320;top:-430;width:12;height:265" coordorigin="2320,-430" coordsize="12,265" path="m3842,-423l3854,-404,3854,-196,3854,-179,3847,-159,3844,-157,3842,-157,3842,-423e" filled="t" fillcolor="#DDDDDD" stroked="f">
                <v:path arrowok="t"/>
                <v:fill/>
              </v:shape>
            </v:group>
            <v:group style="position:absolute;left:2125;top:-318;width:87;height:44" coordorigin="2125,-318" coordsize="87,44">
              <v:shape style="position:absolute;left:2125;top:-318;width:87;height:44" coordorigin="2125,-318" coordsize="87,44" path="m2169,-274l2125,-318,2212,-318,2169,-274e" filled="t" fillcolor="#333333" stroked="f">
                <v:path arrowok="t"/>
                <v:fill/>
              </v:shape>
            </v:group>
            <w10:wrap type="none"/>
          </v:group>
        </w:pict>
      </w:r>
      <w:hyperlink r:id="rId29">
        <w:r>
          <w:rPr>
            <w:rFonts w:ascii="Arial" w:hAnsi="Arial" w:cs="Arial" w:eastAsia="Arial"/>
            <w:sz w:val="15"/>
            <w:szCs w:val="15"/>
            <w:spacing w:val="4"/>
            <w:w w:val="100"/>
            <w:b/>
            <w:bCs/>
          </w:rPr>
          <w:t>t</w:t>
        </w:r>
        <w:r>
          <w:rPr>
            <w:rFonts w:ascii="Arial" w:hAnsi="Arial" w:cs="Arial" w:eastAsia="Arial"/>
            <w:sz w:val="15"/>
            <w:szCs w:val="15"/>
            <w:spacing w:val="-5"/>
            <w:w w:val="100"/>
            <w:b/>
            <w:bCs/>
          </w:rPr>
          <w:t>r</w:t>
        </w:r>
        <w:r>
          <w:rPr>
            <w:rFonts w:ascii="Arial" w:hAnsi="Arial" w:cs="Arial" w:eastAsia="Arial"/>
            <w:sz w:val="15"/>
            <w:szCs w:val="15"/>
            <w:spacing w:val="2"/>
            <w:w w:val="100"/>
            <w:b/>
            <w:bCs/>
          </w:rPr>
          <w:t>e</w:t>
        </w:r>
        <w:r>
          <w:rPr>
            <w:rFonts w:ascii="Arial" w:hAnsi="Arial" w:cs="Arial" w:eastAsia="Arial"/>
            <w:sz w:val="15"/>
            <w:szCs w:val="15"/>
            <w:spacing w:val="2"/>
            <w:w w:val="100"/>
            <w:b/>
            <w:bCs/>
          </w:rPr>
          <w:t>v</w:t>
        </w:r>
        <w:r>
          <w:rPr>
            <w:rFonts w:ascii="Arial" w:hAnsi="Arial" w:cs="Arial" w:eastAsia="Arial"/>
            <w:sz w:val="15"/>
            <w:szCs w:val="15"/>
            <w:spacing w:val="5"/>
            <w:w w:val="100"/>
            <w:b/>
            <w:bCs/>
          </w:rPr>
          <w:t>o</w:t>
        </w:r>
        <w:r>
          <w:rPr>
            <w:rFonts w:ascii="Arial" w:hAnsi="Arial" w:cs="Arial" w:eastAsia="Arial"/>
            <w:sz w:val="15"/>
            <w:szCs w:val="15"/>
            <w:spacing w:val="-5"/>
            <w:w w:val="100"/>
            <w:b/>
            <w:bCs/>
          </w:rPr>
          <w:t>r</w:t>
        </w:r>
        <w:r>
          <w:rPr>
            <w:rFonts w:ascii="Arial" w:hAnsi="Arial" w:cs="Arial" w:eastAsia="Arial"/>
            <w:sz w:val="15"/>
            <w:szCs w:val="15"/>
            <w:spacing w:val="5"/>
            <w:w w:val="100"/>
            <w:b/>
            <w:bCs/>
          </w:rPr>
          <w:t>d</w:t>
        </w:r>
        <w:r>
          <w:rPr>
            <w:rFonts w:ascii="Arial" w:hAnsi="Arial" w:cs="Arial" w:eastAsia="Arial"/>
            <w:sz w:val="15"/>
            <w:szCs w:val="15"/>
            <w:spacing w:val="2"/>
            <w:w w:val="100"/>
            <w:b/>
            <w:bCs/>
          </w:rPr>
          <w:t>a</w:t>
        </w:r>
        <w:r>
          <w:rPr>
            <w:rFonts w:ascii="Arial" w:hAnsi="Arial" w:cs="Arial" w:eastAsia="Arial"/>
            <w:sz w:val="15"/>
            <w:szCs w:val="15"/>
            <w:spacing w:val="2"/>
            <w:w w:val="100"/>
            <w:b/>
            <w:bCs/>
          </w:rPr>
          <w:t>v</w:t>
        </w:r>
        <w:r>
          <w:rPr>
            <w:rFonts w:ascii="Arial" w:hAnsi="Arial" w:cs="Arial" w:eastAsia="Arial"/>
            <w:sz w:val="15"/>
            <w:szCs w:val="15"/>
            <w:spacing w:val="2"/>
            <w:w w:val="100"/>
            <w:b/>
            <w:bCs/>
          </w:rPr>
          <w:t>e</w:t>
        </w:r>
        <w:r>
          <w:rPr>
            <w:rFonts w:ascii="Arial" w:hAnsi="Arial" w:cs="Arial" w:eastAsia="Arial"/>
            <w:sz w:val="15"/>
            <w:szCs w:val="15"/>
            <w:spacing w:val="5"/>
            <w:w w:val="100"/>
            <w:b/>
            <w:bCs/>
          </w:rPr>
          <w:t>n</w:t>
        </w:r>
        <w:r>
          <w:rPr>
            <w:rFonts w:ascii="Arial" w:hAnsi="Arial" w:cs="Arial" w:eastAsia="Arial"/>
            <w:sz w:val="15"/>
            <w:szCs w:val="15"/>
            <w:spacing w:val="5"/>
            <w:w w:val="100"/>
            <w:b/>
            <w:bCs/>
          </w:rPr>
          <w:t>p</w:t>
        </w:r>
        <w:r>
          <w:rPr>
            <w:rFonts w:ascii="Arial" w:hAnsi="Arial" w:cs="Arial" w:eastAsia="Arial"/>
            <w:sz w:val="15"/>
            <w:szCs w:val="15"/>
            <w:spacing w:val="5"/>
            <w:w w:val="100"/>
            <w:b/>
            <w:bCs/>
          </w:rPr>
          <w:t>o</w:t>
        </w:r>
        <w:r>
          <w:rPr>
            <w:rFonts w:ascii="Arial" w:hAnsi="Arial" w:cs="Arial" w:eastAsia="Arial"/>
            <w:sz w:val="15"/>
            <w:szCs w:val="15"/>
            <w:spacing w:val="-5"/>
            <w:w w:val="100"/>
            <w:b/>
            <w:bCs/>
          </w:rPr>
          <w:t>r</w:t>
        </w:r>
        <w:r>
          <w:rPr>
            <w:rFonts w:ascii="Arial" w:hAnsi="Arial" w:cs="Arial" w:eastAsia="Arial"/>
            <w:sz w:val="15"/>
            <w:szCs w:val="15"/>
            <w:spacing w:val="0"/>
            <w:w w:val="100"/>
            <w:b/>
            <w:bCs/>
          </w:rPr>
          <w:t>t</w:t>
        </w:r>
        <w:r>
          <w:rPr>
            <w:rFonts w:ascii="Arial" w:hAnsi="Arial" w:cs="Arial" w:eastAsia="Arial"/>
            <w:sz w:val="15"/>
            <w:szCs w:val="15"/>
            <w:spacing w:val="17"/>
            <w:w w:val="100"/>
            <w:b/>
            <w:bCs/>
          </w:rPr>
          <w:t> </w:t>
        </w:r>
      </w:hyperlink>
      <w:r>
        <w:rPr>
          <w:rFonts w:ascii="Arial" w:hAnsi="Arial" w:cs="Arial" w:eastAsia="Arial"/>
          <w:sz w:val="15"/>
          <w:szCs w:val="15"/>
          <w:color w:val="313637"/>
          <w:spacing w:val="2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313637"/>
          <w:spacing w:val="0"/>
          <w:w w:val="100"/>
        </w:rPr>
        <w:t>0</w:t>
      </w:r>
      <w:r>
        <w:rPr>
          <w:rFonts w:ascii="Arial" w:hAnsi="Arial" w:cs="Arial" w:eastAsia="Arial"/>
          <w:sz w:val="15"/>
          <w:szCs w:val="15"/>
          <w:color w:val="313637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313637"/>
          <w:spacing w:val="4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313637"/>
          <w:spacing w:val="-1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313637"/>
          <w:spacing w:val="2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313637"/>
          <w:spacing w:val="2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313637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313637"/>
          <w:spacing w:val="2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313637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313637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313637"/>
          <w:spacing w:val="2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313637"/>
          <w:spacing w:val="2"/>
          <w:w w:val="100"/>
        </w:rPr>
        <w:t>g</w:t>
      </w:r>
      <w:r>
        <w:rPr>
          <w:rFonts w:ascii="Arial" w:hAnsi="Arial" w:cs="Arial" w:eastAsia="Arial"/>
          <w:sz w:val="15"/>
          <w:szCs w:val="15"/>
          <w:color w:val="313637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313637"/>
          <w:spacing w:val="6"/>
          <w:w w:val="100"/>
        </w:rPr>
        <w:t> </w:t>
      </w:r>
      <w:hyperlink r:id="rId30">
        <w:r>
          <w:rPr>
            <w:rFonts w:ascii="Arial" w:hAnsi="Arial" w:cs="Arial" w:eastAsia="Arial"/>
            <w:sz w:val="15"/>
            <w:szCs w:val="15"/>
            <w:color w:val="4E575B"/>
            <w:spacing w:val="-1"/>
            <w:w w:val="100"/>
          </w:rPr>
          <w:t>U</w:t>
        </w:r>
        <w:r>
          <w:rPr>
            <w:rFonts w:ascii="Arial" w:hAnsi="Arial" w:cs="Arial" w:eastAsia="Arial"/>
            <w:sz w:val="15"/>
            <w:szCs w:val="15"/>
            <w:color w:val="4E575B"/>
            <w:spacing w:val="2"/>
            <w:w w:val="100"/>
          </w:rPr>
          <w:t>p</w:t>
        </w:r>
        <w:r>
          <w:rPr>
            <w:rFonts w:ascii="Arial" w:hAnsi="Arial" w:cs="Arial" w:eastAsia="Arial"/>
            <w:sz w:val="15"/>
            <w:szCs w:val="15"/>
            <w:color w:val="4E575B"/>
            <w:spacing w:val="2"/>
            <w:w w:val="100"/>
          </w:rPr>
          <w:t>d</w:t>
        </w:r>
        <w:r>
          <w:rPr>
            <w:rFonts w:ascii="Arial" w:hAnsi="Arial" w:cs="Arial" w:eastAsia="Arial"/>
            <w:sz w:val="15"/>
            <w:szCs w:val="15"/>
            <w:color w:val="4E575B"/>
            <w:spacing w:val="2"/>
            <w:w w:val="100"/>
          </w:rPr>
          <w:t>a</w:t>
        </w:r>
        <w:r>
          <w:rPr>
            <w:rFonts w:ascii="Arial" w:hAnsi="Arial" w:cs="Arial" w:eastAsia="Arial"/>
            <w:sz w:val="15"/>
            <w:szCs w:val="15"/>
            <w:color w:val="4E575B"/>
            <w:spacing w:val="1"/>
            <w:w w:val="100"/>
          </w:rPr>
          <w:t>t</w:t>
        </w:r>
        <w:r>
          <w:rPr>
            <w:rFonts w:ascii="Arial" w:hAnsi="Arial" w:cs="Arial" w:eastAsia="Arial"/>
            <w:sz w:val="15"/>
            <w:szCs w:val="15"/>
            <w:color w:val="4E575B"/>
            <w:spacing w:val="0"/>
            <w:w w:val="100"/>
          </w:rPr>
          <w:t>e</w:t>
        </w:r>
        <w:r>
          <w:rPr>
            <w:rFonts w:ascii="Arial" w:hAnsi="Arial" w:cs="Arial" w:eastAsia="Arial"/>
            <w:sz w:val="15"/>
            <w:szCs w:val="15"/>
            <w:color w:val="4E575B"/>
            <w:spacing w:val="9"/>
            <w:w w:val="100"/>
          </w:rPr>
          <w:t> </w:t>
        </w:r>
        <w:r>
          <w:rPr>
            <w:rFonts w:ascii="Arial" w:hAnsi="Arial" w:cs="Arial" w:eastAsia="Arial"/>
            <w:sz w:val="15"/>
            <w:szCs w:val="15"/>
            <w:color w:val="4E575B"/>
            <w:spacing w:val="-1"/>
            <w:w w:val="101"/>
          </w:rPr>
          <w:t>R</w:t>
        </w:r>
        <w:r>
          <w:rPr>
            <w:rFonts w:ascii="Arial" w:hAnsi="Arial" w:cs="Arial" w:eastAsia="Arial"/>
            <w:sz w:val="15"/>
            <w:szCs w:val="15"/>
            <w:color w:val="4E575B"/>
            <w:spacing w:val="-4"/>
            <w:w w:val="101"/>
          </w:rPr>
          <w:t>E</w:t>
        </w:r>
        <w:r>
          <w:rPr>
            <w:rFonts w:ascii="Arial" w:hAnsi="Arial" w:cs="Arial" w:eastAsia="Arial"/>
            <w:sz w:val="15"/>
            <w:szCs w:val="15"/>
            <w:color w:val="4E575B"/>
            <w:spacing w:val="-4"/>
            <w:w w:val="101"/>
          </w:rPr>
          <w:t>A</w:t>
        </w:r>
        <w:r>
          <w:rPr>
            <w:rFonts w:ascii="Arial" w:hAnsi="Arial" w:cs="Arial" w:eastAsia="Arial"/>
            <w:sz w:val="15"/>
            <w:szCs w:val="15"/>
            <w:color w:val="4E575B"/>
            <w:spacing w:val="-1"/>
            <w:w w:val="101"/>
          </w:rPr>
          <w:t>D</w:t>
        </w:r>
        <w:r>
          <w:rPr>
            <w:rFonts w:ascii="Arial" w:hAnsi="Arial" w:cs="Arial" w:eastAsia="Arial"/>
            <w:sz w:val="15"/>
            <w:szCs w:val="15"/>
            <w:color w:val="4E575B"/>
            <w:spacing w:val="4"/>
            <w:w w:val="101"/>
          </w:rPr>
          <w:t>M</w:t>
        </w:r>
        <w:r>
          <w:rPr>
            <w:rFonts w:ascii="Arial" w:hAnsi="Arial" w:cs="Arial" w:eastAsia="Arial"/>
            <w:sz w:val="15"/>
            <w:szCs w:val="15"/>
            <w:color w:val="4E575B"/>
            <w:spacing w:val="-4"/>
            <w:w w:val="101"/>
          </w:rPr>
          <w:t>E</w:t>
        </w:r>
        <w:r>
          <w:rPr>
            <w:rFonts w:ascii="Arial" w:hAnsi="Arial" w:cs="Arial" w:eastAsia="Arial"/>
            <w:sz w:val="15"/>
            <w:szCs w:val="15"/>
            <w:color w:val="4E575B"/>
            <w:spacing w:val="1"/>
            <w:w w:val="101"/>
          </w:rPr>
          <w:t>.</w:t>
        </w:r>
        <w:r>
          <w:rPr>
            <w:rFonts w:ascii="Arial" w:hAnsi="Arial" w:cs="Arial" w:eastAsia="Arial"/>
            <w:sz w:val="15"/>
            <w:szCs w:val="15"/>
            <w:color w:val="4E575B"/>
            <w:spacing w:val="4"/>
            <w:w w:val="101"/>
          </w:rPr>
          <w:t>m</w:t>
        </w:r>
        <w:r>
          <w:rPr>
            <w:rFonts w:ascii="Arial" w:hAnsi="Arial" w:cs="Arial" w:eastAsia="Arial"/>
            <w:sz w:val="15"/>
            <w:szCs w:val="15"/>
            <w:color w:val="4E575B"/>
            <w:spacing w:val="0"/>
            <w:w w:val="101"/>
          </w:rPr>
          <w:t>d</w:t>
        </w:r>
        <w:r>
          <w:rPr>
            <w:rFonts w:ascii="Arial" w:hAnsi="Arial" w:cs="Arial" w:eastAsia="Arial"/>
            <w:sz w:val="15"/>
            <w:szCs w:val="15"/>
            <w:color w:val="000000"/>
            <w:spacing w:val="0"/>
            <w:w w:val="100"/>
          </w:rPr>
        </w:r>
      </w:hyperlink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6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41.192249pt;margin-top:19.377357pt;width:497.9515pt;height:586.663203pt;mso-position-horizontal-relative:page;mso-position-vertical-relative:paragraph;z-index:-366" coordorigin="824,388" coordsize="9959,11733">
            <v:group style="position:absolute;left:830;top:399;width:9946;height:2" coordorigin="830,399" coordsize="9946,2">
              <v:shape style="position:absolute;left:830;top:399;width:9946;height:2" coordorigin="830,399" coordsize="9946,0" path="m830,399l10776,399e" filled="f" stroked="t" strokeweight=".6441pt" strokecolor="#CCCCCC">
                <v:path arrowok="t"/>
              </v:shape>
            </v:group>
            <v:group style="position:absolute;left:836;top:394;width:2;height:11720" coordorigin="836,394" coordsize="2,11720">
              <v:shape style="position:absolute;left:836;top:394;width:2;height:11720" coordorigin="836,394" coordsize="0,11720" path="m836,12114l836,394e" filled="f" stroked="t" strokeweight=".6441pt" strokecolor="#CCCCCC">
                <v:path arrowok="t"/>
              </v:shape>
            </v:group>
            <v:group style="position:absolute;left:10771;top:394;width:2;height:11720" coordorigin="10771,394" coordsize="2,11720">
              <v:shape style="position:absolute;left:10771;top:394;width:2;height:11720" coordorigin="10771,394" coordsize="0,11720" path="m10771,12114l10771,394e" filled="f" stroked="t" strokeweight=".6441pt" strokecolor="#CCCCCC">
                <v:path arrowok="t"/>
              </v:shape>
            </v:group>
            <v:group style="position:absolute;left:841;top:878;width:9924;height:2" coordorigin="841,878" coordsize="9924,2">
              <v:shape style="position:absolute;left:841;top:878;width:9924;height:2" coordorigin="841,878" coordsize="9924,0" path="m841,878l10766,878e" filled="f" stroked="t" strokeweight=".6441pt" strokecolor="#D7D7D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color w:val="333333"/>
          <w:spacing w:val="0"/>
          <w:w w:val="100"/>
        </w:rPr>
        <w:t>c</w:t>
      </w:r>
      <w:r>
        <w:rPr>
          <w:rFonts w:ascii="Arial" w:hAnsi="Arial" w:cs="Arial" w:eastAsia="Arial"/>
          <w:sz w:val="13"/>
          <w:szCs w:val="13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3"/>
          <w:szCs w:val="13"/>
          <w:color w:val="333333"/>
          <w:spacing w:val="4"/>
          <w:w w:val="100"/>
        </w:rPr>
        <w:t>n</w:t>
      </w:r>
      <w:r>
        <w:rPr>
          <w:rFonts w:ascii="Arial" w:hAnsi="Arial" w:cs="Arial" w:eastAsia="Arial"/>
          <w:sz w:val="13"/>
          <w:szCs w:val="13"/>
          <w:color w:val="333333"/>
          <w:spacing w:val="-4"/>
          <w:w w:val="100"/>
        </w:rPr>
        <w:t>t</w:t>
      </w:r>
      <w:r>
        <w:rPr>
          <w:rFonts w:ascii="Arial" w:hAnsi="Arial" w:cs="Arial" w:eastAsia="Arial"/>
          <w:sz w:val="13"/>
          <w:szCs w:val="13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3"/>
          <w:szCs w:val="13"/>
          <w:color w:val="333333"/>
          <w:spacing w:val="4"/>
          <w:w w:val="100"/>
        </w:rPr>
        <w:t>i</w:t>
      </w:r>
      <w:r>
        <w:rPr>
          <w:rFonts w:ascii="Arial" w:hAnsi="Arial" w:cs="Arial" w:eastAsia="Arial"/>
          <w:sz w:val="13"/>
          <w:szCs w:val="13"/>
          <w:color w:val="333333"/>
          <w:spacing w:val="4"/>
          <w:w w:val="100"/>
        </w:rPr>
        <w:t>b</w:t>
      </w:r>
      <w:r>
        <w:rPr>
          <w:rFonts w:ascii="Arial" w:hAnsi="Arial" w:cs="Arial" w:eastAsia="Arial"/>
          <w:sz w:val="13"/>
          <w:szCs w:val="13"/>
          <w:color w:val="333333"/>
          <w:spacing w:val="4"/>
          <w:w w:val="100"/>
        </w:rPr>
        <w:t>u</w:t>
      </w:r>
      <w:r>
        <w:rPr>
          <w:rFonts w:ascii="Arial" w:hAnsi="Arial" w:cs="Arial" w:eastAsia="Arial"/>
          <w:sz w:val="13"/>
          <w:szCs w:val="13"/>
          <w:color w:val="333333"/>
          <w:spacing w:val="-4"/>
          <w:w w:val="100"/>
        </w:rPr>
        <w:t>t</w:t>
      </w:r>
      <w:r>
        <w:rPr>
          <w:rFonts w:ascii="Arial" w:hAnsi="Arial" w:cs="Arial" w:eastAsia="Arial"/>
          <w:sz w:val="13"/>
          <w:szCs w:val="13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3"/>
          <w:szCs w:val="13"/>
          <w:color w:val="333333"/>
          <w:spacing w:val="0"/>
          <w:w w:val="100"/>
        </w:rPr>
        <w:t>rs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34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48pt;margin-top:-.32428pt;width:10pt;height:12.612596pt;mso-position-horizontal-relative:page;mso-position-vertical-relative:paragraph;z-index:-365" coordorigin="960,-6" coordsize="200,252">
            <v:group style="position:absolute;left:960;top:-6;width:200;height:20" coordorigin="960,-6" coordsize="200,20">
              <v:shape style="position:absolute;left:960;top:-6;width:200;height:20" coordorigin="960,-6" coordsize="200,20" path="m970,2l1170,2,1170,22,970,22,970,2e" filled="t" fillcolor="#CCCCCC" stroked="f">
                <v:path arrowok="t"/>
                <v:fill/>
              </v:shape>
            </v:group>
            <v:group style="position:absolute;left:960;top:234;width:200;height:12" coordorigin="960,234" coordsize="200,12">
              <v:shape style="position:absolute;left:960;top:234;width:200;height:12" coordorigin="960,234" coordsize="200,12" path="m970,482l1170,482,1170,495,970,495,970,482e" filled="t" fillcolor="#E4E4E4" stroked="f">
                <v:path arrowok="t"/>
                <v:fill/>
              </v:shape>
            </v:group>
            <v:group style="position:absolute;left:960;top:14;width:20;height:220" coordorigin="960,14" coordsize="20,220">
              <v:shape style="position:absolute;left:960;top:14;width:20;height:220" coordorigin="960,14" coordsize="20,220" path="m970,42l990,42,990,262,970,262,970,42e" filled="t" fillcolor="#CCCCCC" stroked="f">
                <v:path arrowok="t"/>
                <v:fill/>
              </v:shape>
            </v:group>
            <v:group style="position:absolute;left:1140;top:-6;width:20;height:240" coordorigin="1140,-6" coordsize="20,240">
              <v:shape style="position:absolute;left:1140;top:-6;width:20;height:240" coordorigin="1140,-6" coordsize="20,240" path="m1330,2l1350,2,1350,242,1330,242,1330,2e" filled="t" fillcolor="#E4E4E4" stroked="f">
                <v:path arrowok="t"/>
                <v:fill/>
              </v:shape>
            </v:group>
            <v:group style="position:absolute;left:961;top:-5;width:196;height:239" coordorigin="961,-5" coordsize="196,239">
              <v:shape style="position:absolute;left:961;top:-5;width:196;height:239" coordorigin="961,-5" coordsize="196,239" path="m1147,235l971,235,961,225,961,5,971,-5,1147,-5,1157,5,1157,225,1147,235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5.742599pt;margin-top:1.08427pt;width:1.1882pt;height:8.8056pt;mso-position-horizontal-relative:page;mso-position-vertical-relative:paragraph;z-index:-364" coordorigin="1515,22" coordsize="24,176">
            <v:group style="position:absolute;left:1532;top:28;width:2;height:163" coordorigin="1532,28" coordsize="2,163">
              <v:shape style="position:absolute;left:1532;top:28;width:2;height:163" coordorigin="1532,28" coordsize="0,163" path="m1532,191l1532,28e" filled="f" stroked="t" strokeweight=".6441pt" strokecolor="#000000">
                <v:path arrowok="t"/>
              </v:shape>
            </v:group>
            <v:group style="position:absolute;left:1521;top:28;width:2;height:163" coordorigin="1521,28" coordsize="2,163">
              <v:shape style="position:absolute;left:1521;top:28;width:2;height:163" coordorigin="1521,28" coordsize="0,163" path="m1521,191l1521,28e" filled="f" stroked="t" strokeweight=".6441pt" strokecolor="#C1C1C1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43.755096pt;margin-top:1.08427pt;width:1.1882pt;height:8.8056pt;mso-position-horizontal-relative:page;mso-position-vertical-relative:paragraph;z-index:-363" coordorigin="2875,22" coordsize="24,176">
            <v:group style="position:absolute;left:2892;top:28;width:2;height:163" coordorigin="2892,28" coordsize="2,163">
              <v:shape style="position:absolute;left:2892;top:28;width:2;height:163" coordorigin="2892,28" coordsize="0,163" path="m2892,191l2892,28e" filled="f" stroked="t" strokeweight=".6441pt" strokecolor="#000000">
                <v:path arrowok="t"/>
              </v:shape>
            </v:group>
            <v:group style="position:absolute;left:2882;top:28;width:2;height:163" coordorigin="2882,28" coordsize="2,163">
              <v:shape style="position:absolute;left:2882;top:28;width:2;height:163" coordorigin="2882,28" coordsize="0,163" path="m2882,191l2882,28e" filled="f" stroked="t" strokeweight=".6441pt" strokecolor="#C1C1C1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7"/>
          <w:szCs w:val="17"/>
          <w:color w:val="555555"/>
          <w:spacing w:val="0"/>
          <w:w w:val="100"/>
        </w:rPr>
        <w:t></w:t>
      </w:r>
      <w:r>
        <w:rPr>
          <w:rFonts w:ascii="Times New Roman" w:hAnsi="Times New Roman" w:cs="Times New Roman" w:eastAsia="Times New Roman"/>
          <w:sz w:val="17"/>
          <w:szCs w:val="17"/>
          <w:color w:val="55555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7"/>
          <w:szCs w:val="17"/>
          <w:color w:val="555555"/>
          <w:spacing w:val="6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-4"/>
          <w:w w:val="100"/>
        </w:rPr>
        <w:t>f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i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l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e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    </w:t>
      </w:r>
      <w:r>
        <w:rPr>
          <w:rFonts w:ascii="Arial" w:hAnsi="Arial" w:cs="Arial" w:eastAsia="Arial"/>
          <w:sz w:val="13"/>
          <w:szCs w:val="13"/>
          <w:color w:val="545454"/>
          <w:spacing w:val="19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1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5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2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l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i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n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e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s</w:t>
      </w:r>
      <w:r>
        <w:rPr>
          <w:rFonts w:ascii="Arial" w:hAnsi="Arial" w:cs="Arial" w:eastAsia="Arial"/>
          <w:sz w:val="13"/>
          <w:szCs w:val="13"/>
          <w:color w:val="545454"/>
          <w:spacing w:val="-3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(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1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2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0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s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l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o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c)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    </w:t>
      </w:r>
      <w:r>
        <w:rPr>
          <w:rFonts w:ascii="Arial" w:hAnsi="Arial" w:cs="Arial" w:eastAsia="Arial"/>
          <w:sz w:val="13"/>
          <w:szCs w:val="13"/>
          <w:color w:val="545454"/>
          <w:spacing w:val="15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9</w:t>
      </w:r>
      <w:r>
        <w:rPr>
          <w:rFonts w:ascii="Arial" w:hAnsi="Arial" w:cs="Arial" w:eastAsia="Arial"/>
          <w:sz w:val="13"/>
          <w:szCs w:val="13"/>
          <w:color w:val="545454"/>
          <w:spacing w:val="-4"/>
          <w:w w:val="100"/>
        </w:rPr>
        <w:t>.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7</w:t>
      </w:r>
      <w:r>
        <w:rPr>
          <w:rFonts w:ascii="Arial" w:hAnsi="Arial" w:cs="Arial" w:eastAsia="Arial"/>
          <w:sz w:val="13"/>
          <w:szCs w:val="13"/>
          <w:color w:val="545454"/>
          <w:spacing w:val="4"/>
          <w:w w:val="100"/>
        </w:rPr>
        <w:t>9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1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545454"/>
          <w:spacing w:val="0"/>
          <w:w w:val="100"/>
        </w:rPr>
        <w:t>kb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8" w:right="-20"/>
        <w:jc w:val="left"/>
        <w:rPr>
          <w:rFonts w:ascii="Arial" w:hAnsi="Arial" w:cs="Arial" w:eastAsia="Arial"/>
          <w:sz w:val="41"/>
          <w:szCs w:val="41"/>
        </w:rPr>
      </w:pPr>
      <w:rPr/>
      <w:r>
        <w:rPr/>
        <w:pict>
          <v:group style="position:absolute;margin-left:58.381401pt;margin-top:29.838726pt;width:463.5732pt;height:.1pt;mso-position-horizontal-relative:page;mso-position-vertical-relative:paragraph;z-index:-356" coordorigin="1168,597" coordsize="9271,2">
            <v:shape style="position:absolute;left:1168;top:597;width:9271;height:2" coordorigin="1168,597" coordsize="9271,0" path="m1168,597l10439,597e" filled="f" stroked="t" strokeweight=".6441pt" strokecolor="#DDDDDD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3"/>
        </w:rPr>
        <w:t></w:t>
      </w:r>
      <w:r>
        <w:rPr>
          <w:rFonts w:ascii="Times New Roman" w:hAnsi="Times New Roman" w:cs="Times New Roman" w:eastAsia="Times New Roman"/>
          <w:sz w:val="17"/>
          <w:szCs w:val="17"/>
          <w:spacing w:val="26"/>
          <w:w w:val="100"/>
          <w:position w:val="3"/>
        </w:rPr>
        <w:t> </w:t>
      </w:r>
      <w:r>
        <w:rPr>
          <w:rFonts w:ascii="Arial" w:hAnsi="Arial" w:cs="Arial" w:eastAsia="Arial"/>
          <w:sz w:val="41"/>
          <w:szCs w:val="41"/>
          <w:color w:val="333333"/>
          <w:spacing w:val="0"/>
          <w:w w:val="100"/>
          <w:b/>
          <w:bCs/>
          <w:position w:val="0"/>
        </w:rPr>
        <w:t>P</w:t>
      </w:r>
      <w:r>
        <w:rPr>
          <w:rFonts w:ascii="Arial" w:hAnsi="Arial" w:cs="Arial" w:eastAsia="Arial"/>
          <w:sz w:val="41"/>
          <w:szCs w:val="41"/>
          <w:color w:val="333333"/>
          <w:spacing w:val="4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41"/>
          <w:szCs w:val="41"/>
          <w:color w:val="333333"/>
          <w:spacing w:val="1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41"/>
          <w:szCs w:val="41"/>
          <w:color w:val="333333"/>
          <w:spacing w:val="-5"/>
          <w:w w:val="100"/>
          <w:b/>
          <w:bCs/>
          <w:position w:val="0"/>
        </w:rPr>
        <w:t>j</w:t>
      </w:r>
      <w:r>
        <w:rPr>
          <w:rFonts w:ascii="Arial" w:hAnsi="Arial" w:cs="Arial" w:eastAsia="Arial"/>
          <w:sz w:val="41"/>
          <w:szCs w:val="41"/>
          <w:color w:val="333333"/>
          <w:spacing w:val="2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41"/>
          <w:szCs w:val="41"/>
          <w:color w:val="333333"/>
          <w:spacing w:val="2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41"/>
          <w:szCs w:val="41"/>
          <w:color w:val="333333"/>
          <w:spacing w:val="-5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41"/>
          <w:szCs w:val="41"/>
          <w:color w:val="333333"/>
          <w:spacing w:val="0"/>
          <w:w w:val="100"/>
          <w:b/>
          <w:bCs/>
          <w:position w:val="0"/>
        </w:rPr>
        <w:t>3</w:t>
      </w:r>
      <w:r>
        <w:rPr>
          <w:rFonts w:ascii="Arial" w:hAnsi="Arial" w:cs="Arial" w:eastAsia="Arial"/>
          <w:sz w:val="41"/>
          <w:szCs w:val="41"/>
          <w:color w:val="333333"/>
          <w:spacing w:val="-2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41"/>
          <w:szCs w:val="41"/>
          <w:color w:val="333333"/>
          <w:spacing w:val="0"/>
          <w:w w:val="100"/>
          <w:b/>
          <w:bCs/>
          <w:position w:val="0"/>
        </w:rPr>
        <w:t>­</w:t>
      </w:r>
      <w:r>
        <w:rPr>
          <w:rFonts w:ascii="Arial" w:hAnsi="Arial" w:cs="Arial" w:eastAsia="Arial"/>
          <w:sz w:val="41"/>
          <w:szCs w:val="41"/>
          <w:color w:val="333333"/>
          <w:spacing w:val="-1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41"/>
          <w:szCs w:val="41"/>
          <w:color w:val="333333"/>
          <w:spacing w:val="-2"/>
          <w:w w:val="100"/>
          <w:b/>
          <w:bCs/>
          <w:position w:val="0"/>
        </w:rPr>
        <w:t>O</w:t>
      </w:r>
      <w:r>
        <w:rPr>
          <w:rFonts w:ascii="Arial" w:hAnsi="Arial" w:cs="Arial" w:eastAsia="Arial"/>
          <w:sz w:val="41"/>
          <w:szCs w:val="41"/>
          <w:color w:val="333333"/>
          <w:spacing w:val="1"/>
          <w:w w:val="100"/>
          <w:b/>
          <w:bCs/>
          <w:position w:val="0"/>
        </w:rPr>
        <w:t>b</w:t>
      </w:r>
      <w:r>
        <w:rPr>
          <w:rFonts w:ascii="Arial" w:hAnsi="Arial" w:cs="Arial" w:eastAsia="Arial"/>
          <w:sz w:val="41"/>
          <w:szCs w:val="41"/>
          <w:color w:val="333333"/>
          <w:spacing w:val="2"/>
          <w:w w:val="100"/>
          <w:b/>
          <w:bCs/>
          <w:position w:val="0"/>
        </w:rPr>
        <w:t>s</w:t>
      </w:r>
      <w:r>
        <w:rPr>
          <w:rFonts w:ascii="Arial" w:hAnsi="Arial" w:cs="Arial" w:eastAsia="Arial"/>
          <w:sz w:val="41"/>
          <w:szCs w:val="41"/>
          <w:color w:val="333333"/>
          <w:spacing w:val="-5"/>
          <w:w w:val="100"/>
          <w:b/>
          <w:bCs/>
          <w:position w:val="0"/>
        </w:rPr>
        <w:t>t</w:t>
      </w:r>
      <w:r>
        <w:rPr>
          <w:rFonts w:ascii="Arial" w:hAnsi="Arial" w:cs="Arial" w:eastAsia="Arial"/>
          <w:sz w:val="41"/>
          <w:szCs w:val="41"/>
          <w:color w:val="333333"/>
          <w:spacing w:val="2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41"/>
          <w:szCs w:val="41"/>
          <w:color w:val="333333"/>
          <w:spacing w:val="2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41"/>
          <w:szCs w:val="41"/>
          <w:color w:val="333333"/>
          <w:spacing w:val="-5"/>
          <w:w w:val="100"/>
          <w:b/>
          <w:bCs/>
          <w:position w:val="0"/>
        </w:rPr>
        <w:t>l</w:t>
      </w:r>
      <w:r>
        <w:rPr>
          <w:rFonts w:ascii="Arial" w:hAnsi="Arial" w:cs="Arial" w:eastAsia="Arial"/>
          <w:sz w:val="41"/>
          <w:szCs w:val="41"/>
          <w:color w:val="333333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41"/>
          <w:szCs w:val="41"/>
          <w:color w:val="333333"/>
          <w:spacing w:val="-2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41"/>
          <w:szCs w:val="41"/>
          <w:color w:val="333333"/>
          <w:spacing w:val="-1"/>
          <w:w w:val="100"/>
          <w:b/>
          <w:bCs/>
          <w:position w:val="0"/>
        </w:rPr>
        <w:t>R</w:t>
      </w:r>
      <w:r>
        <w:rPr>
          <w:rFonts w:ascii="Arial" w:hAnsi="Arial" w:cs="Arial" w:eastAsia="Arial"/>
          <w:sz w:val="41"/>
          <w:szCs w:val="41"/>
          <w:color w:val="333333"/>
          <w:spacing w:val="2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41"/>
          <w:szCs w:val="41"/>
          <w:color w:val="333333"/>
          <w:spacing w:val="2"/>
          <w:w w:val="100"/>
          <w:b/>
          <w:bCs/>
          <w:position w:val="0"/>
        </w:rPr>
        <w:t>c</w:t>
      </w:r>
      <w:r>
        <w:rPr>
          <w:rFonts w:ascii="Arial" w:hAnsi="Arial" w:cs="Arial" w:eastAsia="Arial"/>
          <w:sz w:val="41"/>
          <w:szCs w:val="41"/>
          <w:color w:val="333333"/>
          <w:spacing w:val="0"/>
          <w:w w:val="100"/>
          <w:b/>
          <w:bCs/>
          <w:position w:val="0"/>
        </w:rPr>
        <w:t>e</w:t>
      </w:r>
      <w:r>
        <w:rPr>
          <w:rFonts w:ascii="Arial" w:hAnsi="Arial" w:cs="Arial" w:eastAsia="Arial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8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b/>
          <w:bCs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169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hyperlink r:id="rId31">
        <w:r>
          <w:rPr>
            <w:rFonts w:ascii="Times New Roman" w:hAnsi="Times New Roman" w:cs="Times New Roman" w:eastAsia="Times New Roman"/>
            <w:sz w:val="17"/>
            <w:szCs w:val="17"/>
            <w:color w:val="454545"/>
            <w:spacing w:val="0"/>
            <w:w w:val="102"/>
          </w:rPr>
          <w:t>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</w:rPr>
        </w:r>
      </w:hyperlink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79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hyperlink r:id="rId32">
        <w:r>
          <w:rPr>
            <w:rFonts w:ascii="Times New Roman" w:hAnsi="Times New Roman" w:cs="Times New Roman" w:eastAsia="Times New Roman"/>
            <w:sz w:val="17"/>
            <w:szCs w:val="17"/>
            <w:color w:val="454545"/>
            <w:spacing w:val="0"/>
            <w:w w:val="102"/>
          </w:rPr>
          <w:t>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</w:rPr>
        </w:r>
      </w:hyperlink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47" w:lineRule="exact"/>
        <w:ind w:right="-20"/>
        <w:jc w:val="left"/>
        <w:tabs>
          <w:tab w:pos="500" w:val="left"/>
          <w:tab w:pos="1000" w:val="left"/>
          <w:tab w:pos="1660" w:val="left"/>
          <w:tab w:pos="246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377pt;margin-top:-3.277905pt;width:118.837788pt;height:14.2466pt;mso-position-horizontal-relative:page;mso-position-vertical-relative:paragraph;z-index:-358" coordorigin="7540,-66" coordsize="2377,285">
            <v:group style="position:absolute;left:7560;top:-56;width:20;height:20" coordorigin="7560,-56" coordsize="20,20">
              <v:shape style="position:absolute;left:7560;top:-56;width:20;height:20" coordorigin="7560,-56" coordsize="20,20" path="m7586,-47l7606,-47,7606,-27,7586,-27,7586,-47e" filled="t" fillcolor="#DDDDDD" stroked="f">
                <v:path arrowok="t"/>
                <v:fill/>
              </v:shape>
            </v:group>
            <v:group style="position:absolute;left:7540;top:184;width:505;height:34" coordorigin="7540,184" coordsize="505,34">
              <v:shape style="position:absolute;left:7540;top:184;width:505;height:34" coordorigin="7540,184" coordsize="505,34" path="m7546,433l8051,433,8051,467,7564,467,7556,464,7546,454,7546,433e" filled="t" fillcolor="#C4C4C4" stroked="f">
                <v:path arrowok="t"/>
                <v:fill/>
              </v:shape>
            </v:group>
            <v:group style="position:absolute;left:7540;top:-56;width:20;height:274" coordorigin="7540,-56" coordsize="20,274">
              <v:shape style="position:absolute;left:7540;top:-56;width:20;height:274" coordorigin="7540,-56" coordsize="20,274" path="m7564,227l7556,224,7546,214,7546,-43,7551,-47,7566,-47,7566,227,7564,227e" filled="t" fillcolor="#DDDDDD" stroked="f">
                <v:path arrowok="t"/>
                <v:fill/>
              </v:shape>
            </v:group>
            <v:group style="position:absolute;left:8034;top:-64;width:11;height:283" coordorigin="8034,-64" coordsize="11,283">
              <v:shape style="position:absolute;left:8034;top:-64;width:11;height:283" coordorigin="8034,-64" coordsize="11,283" path="m8045,218l8034,208,8034,-64,8045,-64,8045,218e" filled="t" fillcolor="#DDDDDD" stroked="f">
                <v:path arrowok="t"/>
                <v:fill/>
              </v:shape>
            </v:group>
            <v:group style="position:absolute;left:8034;top:-65;width:522;height:283" coordorigin="8034,-65" coordsize="522,283">
              <v:shape style="position:absolute;left:8034;top:-65;width:522;height:283" coordorigin="8034,-65" coordsize="522,283" path="m8034,-65l8557,-65,8557,218,8034,218,8034,-65e" filled="t" fillcolor="#FFFFFF" stroked="f">
                <v:path arrowok="t"/>
                <v:fill/>
              </v:shape>
            </v:group>
            <v:group style="position:absolute;left:8050;top:-54;width:2;height:261" coordorigin="8050,-54" coordsize="2,261">
              <v:shape style="position:absolute;left:8050;top:-54;width:2;height:261" coordorigin="8050,-54" coordsize="0,261" path="m8050,208l8050,-53e" filled="f" stroked="t" strokeweight=".6441pt" strokecolor="#000000">
                <v:path arrowok="t"/>
              </v:shape>
            </v:group>
            <v:group style="position:absolute;left:8034;top:-59;width:1175;height:2" coordorigin="8034,-59" coordsize="1175,2">
              <v:shape style="position:absolute;left:8034;top:-59;width:1175;height:2" coordorigin="8034,-59" coordsize="1175,0" path="m8034,-59l9209,-59e" filled="f" stroked="t" strokeweight=".6441pt" strokecolor="#DDDDDD">
                <v:path arrowok="t"/>
              </v:shape>
            </v:group>
            <v:group style="position:absolute;left:8034;top:218;width:1175;height:2" coordorigin="8034,218" coordsize="1175,2">
              <v:shape style="position:absolute;left:8034;top:218;width:1175;height:2" coordorigin="8034,218" coordsize="1175,0" path="m8034,218l9209,218e" filled="f" stroked="t" strokeweight=".1pt" strokecolor="#C4C4C4">
                <v:path arrowok="t"/>
              </v:shape>
            </v:group>
            <v:group style="position:absolute;left:8034;top:-65;width:11;height:283" coordorigin="8034,-65" coordsize="11,283">
              <v:shape style="position:absolute;left:8034;top:-65;width:11;height:283" coordorigin="8034,-65" coordsize="11,283" path="m8034,218l8034,-65,8045,-65,8045,207,8034,218e" filled="t" fillcolor="#DDDDDD" stroked="f">
                <v:path arrowok="t"/>
                <v:fill/>
              </v:shape>
            </v:group>
            <v:group style="position:absolute;left:8546;top:-65;width:11;height:283" coordorigin="8546,-65" coordsize="11,283">
              <v:shape style="position:absolute;left:8546;top:-65;width:11;height:283" coordorigin="8546,-65" coordsize="11,283" path="m8557,218l8546,207,8546,-65,8557,-65,8557,218e" filled="t" fillcolor="#DDDDDD" stroked="f">
                <v:path arrowok="t"/>
                <v:fill/>
              </v:shape>
            </v:group>
            <v:group style="position:absolute;left:8546;top:-65;width:664;height:283" coordorigin="8546,-65" coordsize="664,283">
              <v:shape style="position:absolute;left:8546;top:-65;width:664;height:283" coordorigin="8546,-65" coordsize="664,283" path="m8546,-65l9209,-65,9209,218,8546,218,8546,-65e" filled="t" fillcolor="#FFFFFF" stroked="f">
                <v:path arrowok="t"/>
                <v:fill/>
              </v:shape>
            </v:group>
            <v:group style="position:absolute;left:8562;top:-54;width:2;height:261" coordorigin="8562,-54" coordsize="2,261">
              <v:shape style="position:absolute;left:8562;top:-54;width:2;height:261" coordorigin="8562,-54" coordsize="0,261" path="m8562,208l8562,-53e" filled="f" stroked="t" strokeweight=".6441pt" strokecolor="#000000">
                <v:path arrowok="t"/>
              </v:shape>
            </v:group>
            <v:group style="position:absolute;left:8546;top:-65;width:11;height:283" coordorigin="8546,-65" coordsize="11,283">
              <v:shape style="position:absolute;left:8546;top:-65;width:11;height:283" coordorigin="8546,-65" coordsize="11,283" path="m8546,218l8546,-65,8557,-65,8557,207,8546,218e" filled="t" fillcolor="#DDDDDD" stroked="f">
                <v:path arrowok="t"/>
                <v:fill/>
              </v:shape>
            </v:group>
            <v:group style="position:absolute;left:9199;top:-65;width:11;height:283" coordorigin="9199,-65" coordsize="11,283">
              <v:shape style="position:absolute;left:9199;top:-65;width:11;height:283" coordorigin="9199,-65" coordsize="11,283" path="m9209,218l9199,207,9199,-65,9209,-65,9209,218e" filled="t" fillcolor="#DDDDDD" stroked="f">
                <v:path arrowok="t"/>
                <v:fill/>
              </v:shape>
            </v:group>
            <v:group style="position:absolute;left:9200;top:-64;width:717;height:283" coordorigin="9200,-64" coordsize="717,283">
              <v:shape style="position:absolute;left:9200;top:-64;width:717;height:283" coordorigin="9200,-64" coordsize="717,283" path="m9201,218l9201,-64,9895,-64,9903,-61,9915,-48,9918,-41,9918,196,9915,203,9903,215,9895,218,9201,218e" filled="t" fillcolor="#FFFFFF" stroked="f">
                <v:path arrowok="t"/>
                <v:fill/>
              </v:shape>
            </v:group>
            <v:group style="position:absolute;left:9215;top:-54;width:2;height:261" coordorigin="9215,-54" coordsize="2,261">
              <v:shape style="position:absolute;left:9215;top:-54;width:2;height:261" coordorigin="9215,-54" coordsize="0,261" path="m9215,208l9215,-53e" filled="f" stroked="t" strokeweight=".6441pt" strokecolor="#000000">
                <v:path arrowok="t"/>
              </v:shape>
            </v:group>
            <v:group style="position:absolute;left:9880;top:-56;width:20;height:20" coordorigin="9880,-56" coordsize="20,20">
              <v:shape style="position:absolute;left:9880;top:-56;width:20;height:20" coordorigin="9880,-56" coordsize="20,20" path="m10561,-47l10581,-47,10581,-27,10561,-27,10561,-47e" filled="t" fillcolor="#DDDDDD" stroked="f">
                <v:path arrowok="t"/>
                <v:fill/>
              </v:shape>
            </v:group>
            <v:group style="position:absolute;left:9200;top:204;width:712;height:14" coordorigin="9200,204" coordsize="712,14">
              <v:shape style="position:absolute;left:9200;top:204;width:712;height:14" coordorigin="9200,204" coordsize="712,14" path="m9201,473l9914,473,9903,484,9895,487,9201,487,9201,473e" filled="t" fillcolor="#C4C4C4" stroked="f">
                <v:path arrowok="t"/>
                <v:fill/>
              </v:shape>
            </v:group>
            <v:group style="position:absolute;left:9200;top:-64;width:9;height:283" coordorigin="9200,-64" coordsize="9,283">
              <v:shape style="position:absolute;left:9200;top:-64;width:9;height:283" coordorigin="9200,-64" coordsize="9,283" path="m9201,217l9201,-64,9211,-64,9211,208,9201,217e" filled="t" fillcolor="#DDDDDD" stroked="f">
                <v:path arrowok="t"/>
                <v:fill/>
              </v:shape>
            </v:group>
            <v:group style="position:absolute;left:9900;top:-56;width:17;height:271" coordorigin="9900,-56" coordsize="17,271">
              <v:shape style="position:absolute;left:9900;top:-56;width:17;height:271" coordorigin="9900,-56" coordsize="17,271" path="m10601,-47l10608,-47,10615,-40,10618,-33,10618,204,10615,211,10603,224,10601,225,10601,-47e" filled="t" fillcolor="#DDDDD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500.205902pt;margin-top:-2.782104pt;width:32.630688pt;height:13.700796pt;mso-position-horizontal-relative:page;mso-position-vertical-relative:paragraph;z-index:-357" coordorigin="10004,-56" coordsize="653,274">
            <v:group style="position:absolute;left:10020;top:-56;width:620;height:20" coordorigin="10020,-56" coordsize="620,20">
              <v:shape style="position:absolute;left:10020;top:-56;width:620;height:20" coordorigin="10020,-56" coordsize="620,20" path="m10036,-47l10656,-47,10656,-27,10036,-27,10036,-47e" filled="t" fillcolor="#DDDDDD" stroked="f">
                <v:path arrowok="t"/>
                <v:fill/>
              </v:shape>
            </v:group>
            <v:group style="position:absolute;left:10012;top:204;width:639;height:14" coordorigin="10012,204" coordsize="639,14">
              <v:shape style="position:absolute;left:10012;top:204;width:639;height:14" coordorigin="10012,204" coordsize="639,14" path="m10659,473l10658,475,10640,487,10125,487,10045,487,10024,480,10020,473,10659,473e" filled="t" fillcolor="#C4C4C4" stroked="f">
                <v:path arrowok="t"/>
                <v:fill/>
              </v:shape>
            </v:group>
            <v:group style="position:absolute;left:10004;top:-56;width:16;height:268" coordorigin="10004,-56" coordsize="16,268">
              <v:shape style="position:absolute;left:10004;top:-56;width:16;height:268" coordorigin="10004,-56" coordsize="16,268" path="m10020,221l10020,-47,10017,-47,10012,-44,10004,-23,10005,202,10016,220,10020,221e" filled="t" fillcolor="#DDDDDD" stroked="f">
                <v:path arrowok="t"/>
                <v:fill/>
              </v:shape>
            </v:group>
            <v:group style="position:absolute;left:10640;top:-56;width:17;height:268" coordorigin="10640,-56" coordsize="17,268">
              <v:shape style="position:absolute;left:10640;top:-56;width:17;height:268" coordorigin="10640,-56" coordsize="17,268" path="m11276,-47l11282,-47,11292,-30,11293,98,11293,196,11286,215,11276,221,11276,-47e" filled="t" fillcolor="#DDDDDD" stroked="f">
                <v:path arrowok="t"/>
                <v:fill/>
              </v:shape>
            </v:group>
            <w10:wrap type="none"/>
          </v:group>
        </w:pict>
      </w:r>
      <w:hyperlink r:id="rId33"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-1"/>
          </w:rPr>
          <w:t>E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  <w:position w:val="-1"/>
          </w:rPr>
          <w:t>d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-1"/>
          </w:rPr>
          <w:t>i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  <w:t>t</w:t>
        </w:r>
        <w:r>
          <w:rPr>
            <w:rFonts w:ascii="Arial" w:hAnsi="Arial" w:cs="Arial" w:eastAsia="Arial"/>
            <w:sz w:val="14"/>
            <w:szCs w:val="14"/>
            <w:color w:val="333333"/>
            <w:spacing w:val="-37"/>
            <w:w w:val="100"/>
            <w:b/>
            <w:bCs/>
            <w:position w:val="-1"/>
          </w:rPr>
          <w:t> 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  <w:tab/>
        </w:r>
      </w:hyperlink>
      <w:hyperlink r:id="rId34">
        <w:r>
          <w:rPr>
            <w:rFonts w:ascii="Arial" w:hAnsi="Arial" w:cs="Arial" w:eastAsia="Arial"/>
            <w:sz w:val="14"/>
            <w:szCs w:val="14"/>
            <w:color w:val="333333"/>
            <w:spacing w:val="-4"/>
            <w:w w:val="100"/>
            <w:b/>
            <w:bCs/>
            <w:position w:val="-1"/>
          </w:rPr>
          <w:t>R</w:t>
        </w:r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0"/>
            <w:b/>
            <w:bCs/>
            <w:position w:val="-1"/>
          </w:rPr>
          <w:t>a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  <w:t>w</w:t>
        </w:r>
        <w:r>
          <w:rPr>
            <w:rFonts w:ascii="Arial" w:hAnsi="Arial" w:cs="Arial" w:eastAsia="Arial"/>
            <w:sz w:val="14"/>
            <w:szCs w:val="14"/>
            <w:color w:val="333333"/>
            <w:spacing w:val="-36"/>
            <w:w w:val="100"/>
            <w:b/>
            <w:bCs/>
            <w:position w:val="-1"/>
          </w:rPr>
          <w:t> 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  <w:tab/>
        </w:r>
      </w:hyperlink>
      <w:hyperlink r:id="rId35">
        <w:r>
          <w:rPr>
            <w:rFonts w:ascii="Arial" w:hAnsi="Arial" w:cs="Arial" w:eastAsia="Arial"/>
            <w:sz w:val="14"/>
            <w:szCs w:val="14"/>
            <w:color w:val="333333"/>
            <w:spacing w:val="-4"/>
            <w:w w:val="100"/>
            <w:b/>
            <w:bCs/>
            <w:position w:val="-1"/>
          </w:rPr>
          <w:t>B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-1"/>
          </w:rPr>
          <w:t>l</w:t>
        </w:r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0"/>
            <w:b/>
            <w:bCs/>
            <w:position w:val="-1"/>
          </w:rPr>
          <w:t>a</w:t>
        </w:r>
        <w:r>
          <w:rPr>
            <w:rFonts w:ascii="Arial" w:hAnsi="Arial" w:cs="Arial" w:eastAsia="Arial"/>
            <w:sz w:val="14"/>
            <w:szCs w:val="14"/>
            <w:color w:val="333333"/>
            <w:spacing w:val="5"/>
            <w:w w:val="100"/>
            <w:b/>
            <w:bCs/>
            <w:position w:val="-1"/>
          </w:rPr>
          <w:t>m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  <w:t>e</w:t>
        </w:r>
        <w:r>
          <w:rPr>
            <w:rFonts w:ascii="Arial" w:hAnsi="Arial" w:cs="Arial" w:eastAsia="Arial"/>
            <w:sz w:val="14"/>
            <w:szCs w:val="14"/>
            <w:color w:val="333333"/>
            <w:spacing w:val="-35"/>
            <w:w w:val="100"/>
            <w:b/>
            <w:bCs/>
            <w:position w:val="-1"/>
          </w:rPr>
          <w:t> 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  <w:tab/>
        </w:r>
      </w:hyperlink>
      <w:hyperlink r:id="rId36">
        <w:r>
          <w:rPr>
            <w:rFonts w:ascii="Arial" w:hAnsi="Arial" w:cs="Arial" w:eastAsia="Arial"/>
            <w:sz w:val="14"/>
            <w:szCs w:val="14"/>
            <w:color w:val="333333"/>
            <w:spacing w:val="-4"/>
            <w:w w:val="100"/>
            <w:b/>
            <w:bCs/>
            <w:position w:val="-1"/>
          </w:rPr>
          <w:t>H</w:t>
        </w:r>
        <w:r>
          <w:rPr>
            <w:rFonts w:ascii="Arial" w:hAnsi="Arial" w:cs="Arial" w:eastAsia="Arial"/>
            <w:sz w:val="14"/>
            <w:szCs w:val="14"/>
            <w:color w:val="333333"/>
            <w:spacing w:val="4"/>
            <w:w w:val="100"/>
            <w:b/>
            <w:bCs/>
            <w:position w:val="-1"/>
          </w:rPr>
          <w:t>i</w:t>
        </w:r>
        <w:r>
          <w:rPr>
            <w:rFonts w:ascii="Arial" w:hAnsi="Arial" w:cs="Arial" w:eastAsia="Arial"/>
            <w:sz w:val="14"/>
            <w:szCs w:val="14"/>
            <w:color w:val="333333"/>
            <w:spacing w:val="-3"/>
            <w:w w:val="100"/>
            <w:b/>
            <w:bCs/>
            <w:position w:val="-1"/>
          </w:rPr>
          <w:t>s</w:t>
        </w:r>
        <w:r>
          <w:rPr>
            <w:rFonts w:ascii="Arial" w:hAnsi="Arial" w:cs="Arial" w:eastAsia="Arial"/>
            <w:sz w:val="14"/>
            <w:szCs w:val="14"/>
            <w:color w:val="333333"/>
            <w:spacing w:val="-4"/>
            <w:w w:val="100"/>
            <w:b/>
            <w:bCs/>
            <w:position w:val="-1"/>
          </w:rPr>
          <w:t>t</w:t>
        </w:r>
        <w:r>
          <w:rPr>
            <w:rFonts w:ascii="Arial" w:hAnsi="Arial" w:cs="Arial" w:eastAsia="Arial"/>
            <w:sz w:val="14"/>
            <w:szCs w:val="14"/>
            <w:color w:val="333333"/>
            <w:spacing w:val="1"/>
            <w:w w:val="100"/>
            <w:b/>
            <w:bCs/>
            <w:position w:val="-1"/>
          </w:rPr>
          <w:t>o</w:t>
        </w:r>
        <w:r>
          <w:rPr>
            <w:rFonts w:ascii="Arial" w:hAnsi="Arial" w:cs="Arial" w:eastAsia="Arial"/>
            <w:sz w:val="14"/>
            <w:szCs w:val="14"/>
            <w:color w:val="333333"/>
            <w:spacing w:val="-1"/>
            <w:w w:val="100"/>
            <w:b/>
            <w:bCs/>
            <w:position w:val="-1"/>
          </w:rPr>
          <w:t>r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  <w:t>y</w:t>
        </w:r>
        <w:r>
          <w:rPr>
            <w:rFonts w:ascii="Arial" w:hAnsi="Arial" w:cs="Arial" w:eastAsia="Arial"/>
            <w:sz w:val="14"/>
            <w:szCs w:val="14"/>
            <w:color w:val="333333"/>
            <w:spacing w:val="-34"/>
            <w:w w:val="100"/>
            <w:b/>
            <w:bCs/>
            <w:position w:val="-1"/>
          </w:rPr>
          <w:t> </w:t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  <w:tab/>
        </w:r>
        <w:r>
          <w:rPr>
            <w:rFonts w:ascii="Arial" w:hAnsi="Arial" w:cs="Arial" w:eastAsia="Arial"/>
            <w:sz w:val="14"/>
            <w:szCs w:val="14"/>
            <w:color w:val="333333"/>
            <w:spacing w:val="0"/>
            <w:w w:val="100"/>
            <w:b/>
            <w:bCs/>
            <w:position w:val="-1"/>
          </w:rPr>
        </w:r>
      </w:hyperlink>
      <w:hyperlink r:id="rId37">
        <w:r>
          <w:rPr>
            <w:rFonts w:ascii="Arial" w:hAnsi="Arial" w:cs="Arial" w:eastAsia="Arial"/>
            <w:sz w:val="14"/>
            <w:szCs w:val="14"/>
            <w:color w:val="990000"/>
            <w:spacing w:val="-4"/>
            <w:w w:val="101"/>
            <w:b/>
            <w:bCs/>
            <w:position w:val="-1"/>
          </w:rPr>
          <w:t>D</w:t>
        </w:r>
        <w:r>
          <w:rPr>
            <w:rFonts w:ascii="Arial" w:hAnsi="Arial" w:cs="Arial" w:eastAsia="Arial"/>
            <w:sz w:val="14"/>
            <w:szCs w:val="14"/>
            <w:color w:val="990000"/>
            <w:spacing w:val="-3"/>
            <w:w w:val="101"/>
            <w:b/>
            <w:bCs/>
            <w:position w:val="-1"/>
          </w:rPr>
          <w:t>e</w:t>
        </w:r>
        <w:r>
          <w:rPr>
            <w:rFonts w:ascii="Arial" w:hAnsi="Arial" w:cs="Arial" w:eastAsia="Arial"/>
            <w:sz w:val="14"/>
            <w:szCs w:val="14"/>
            <w:color w:val="990000"/>
            <w:spacing w:val="4"/>
            <w:w w:val="100"/>
            <w:b/>
            <w:bCs/>
            <w:position w:val="-1"/>
          </w:rPr>
          <w:t>l</w:t>
        </w:r>
        <w:r>
          <w:rPr>
            <w:rFonts w:ascii="Arial" w:hAnsi="Arial" w:cs="Arial" w:eastAsia="Arial"/>
            <w:sz w:val="14"/>
            <w:szCs w:val="14"/>
            <w:color w:val="990000"/>
            <w:spacing w:val="-3"/>
            <w:w w:val="101"/>
            <w:b/>
            <w:bCs/>
            <w:position w:val="-1"/>
          </w:rPr>
          <w:t>e</w:t>
        </w:r>
        <w:r>
          <w:rPr>
            <w:rFonts w:ascii="Arial" w:hAnsi="Arial" w:cs="Arial" w:eastAsia="Arial"/>
            <w:sz w:val="14"/>
            <w:szCs w:val="14"/>
            <w:color w:val="990000"/>
            <w:spacing w:val="-4"/>
            <w:w w:val="101"/>
            <w:b/>
            <w:bCs/>
            <w:position w:val="-1"/>
          </w:rPr>
          <w:t>t</w:t>
        </w:r>
        <w:r>
          <w:rPr>
            <w:rFonts w:ascii="Arial" w:hAnsi="Arial" w:cs="Arial" w:eastAsia="Arial"/>
            <w:sz w:val="14"/>
            <w:szCs w:val="14"/>
            <w:color w:val="990000"/>
            <w:spacing w:val="0"/>
            <w:w w:val="101"/>
            <w:b/>
            <w:bCs/>
            <w:position w:val="-1"/>
          </w:rPr>
          <w:t>e</w:t>
        </w:r>
        <w:r>
          <w:rPr>
            <w:rFonts w:ascii="Arial" w:hAnsi="Arial" w:cs="Arial" w:eastAsia="Arial"/>
            <w:sz w:val="14"/>
            <w:szCs w:val="14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63" w:lineRule="exact"/>
        <w:ind w:right="158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hyperlink r:id="rId38">
        <w:r>
          <w:rPr>
            <w:rFonts w:ascii="Times New Roman" w:hAnsi="Times New Roman" w:cs="Times New Roman" w:eastAsia="Times New Roman"/>
            <w:sz w:val="17"/>
            <w:szCs w:val="17"/>
            <w:color w:val="454545"/>
            <w:spacing w:val="0"/>
            <w:w w:val="102"/>
          </w:rPr>
          <w:t>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69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hyperlink r:id="rId39">
        <w:r>
          <w:rPr>
            <w:rFonts w:ascii="Times New Roman" w:hAnsi="Times New Roman" w:cs="Times New Roman" w:eastAsia="Times New Roman"/>
            <w:sz w:val="17"/>
            <w:szCs w:val="17"/>
            <w:color w:val="454545"/>
            <w:spacing w:val="0"/>
            <w:w w:val="102"/>
          </w:rPr>
          <w:t>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</w:rPr>
        </w:r>
      </w:hyperlink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58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hyperlink r:id="rId40">
        <w:r>
          <w:rPr>
            <w:rFonts w:ascii="Times New Roman" w:hAnsi="Times New Roman" w:cs="Times New Roman" w:eastAsia="Times New Roman"/>
            <w:sz w:val="17"/>
            <w:szCs w:val="17"/>
            <w:color w:val="454545"/>
            <w:spacing w:val="0"/>
            <w:w w:val="102"/>
          </w:rPr>
          <w:t>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</w:rPr>
        </w:r>
      </w:hyperlink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93" w:lineRule="exact"/>
        <w:ind w:right="190"/>
        <w:jc w:val="right"/>
        <w:rPr>
          <w:rFonts w:ascii="Times New Roman" w:hAnsi="Times New Roman" w:cs="Times New Roman" w:eastAsia="Times New Roman"/>
          <w:sz w:val="17"/>
          <w:szCs w:val="17"/>
        </w:rPr>
      </w:pPr>
      <w:rPr/>
      <w:hyperlink r:id="rId41">
        <w:r>
          <w:rPr>
            <w:rFonts w:ascii="Times New Roman" w:hAnsi="Times New Roman" w:cs="Times New Roman" w:eastAsia="Times New Roman"/>
            <w:sz w:val="17"/>
            <w:szCs w:val="17"/>
            <w:color w:val="454545"/>
            <w:spacing w:val="0"/>
            <w:w w:val="102"/>
          </w:rPr>
          <w:t>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</w:rPr>
        </w:r>
      </w:hyperlink>
    </w:p>
    <w:p>
      <w:pPr>
        <w:jc w:val="right"/>
        <w:spacing w:after="0"/>
        <w:sectPr>
          <w:type w:val="continuous"/>
          <w:pgSz w:w="12240" w:h="15840"/>
          <w:pgMar w:top="540" w:bottom="280" w:left="460" w:right="720"/>
          <w:cols w:num="2" w:equalWidth="0">
            <w:col w:w="6129" w:space="1064"/>
            <w:col w:w="3867"/>
          </w:cols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42" w:after="0" w:line="240" w:lineRule="auto"/>
        <w:ind w:left="70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b/>
          <w:bCs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0" w:after="0" w:line="240" w:lineRule="auto"/>
        <w:ind w:left="708" w:right="-20"/>
        <w:jc w:val="left"/>
        <w:tabs>
          <w:tab w:pos="107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3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</w:r>
      <w:hyperlink r:id="rId42">
        <w:r>
          <w:rPr>
            <w:rFonts w:ascii="Times New Roman" w:hAnsi="Times New Roman" w:cs="Times New Roman" w:eastAsia="Times New Roman"/>
            <w:sz w:val="17"/>
            <w:szCs w:val="17"/>
            <w:color w:val="454545"/>
            <w:spacing w:val="0"/>
            <w:w w:val="102"/>
            <w:position w:val="7"/>
          </w:rPr>
          <w:t></w:t>
        </w:r>
        <w:r>
          <w:rPr>
            <w:rFonts w:ascii="Times New Roman" w:hAnsi="Times New Roman" w:cs="Times New Roman" w:eastAsia="Times New Roman"/>
            <w:sz w:val="17"/>
            <w:szCs w:val="17"/>
            <w:color w:val="000000"/>
            <w:spacing w:val="0"/>
            <w:w w:val="100"/>
            <w:position w:val="0"/>
          </w:rPr>
        </w:r>
      </w:hyperlink>
    </w:p>
    <w:p>
      <w:pPr>
        <w:spacing w:before="88" w:after="0" w:line="240" w:lineRule="auto"/>
        <w:ind w:left="70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61" w:lineRule="auto"/>
        <w:ind w:left="708" w:right="135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85.156693pt;margin-top:1.518807pt;width:17.9553pt;height:8.7056pt;mso-position-horizontal-relative:page;mso-position-vertical-relative:paragraph;z-index:-362" coordorigin="3703,30" coordsize="359,174">
            <v:group style="position:absolute;left:3703;top:30;width:350;height:174" coordorigin="3703,30" coordsize="350,174">
              <v:shape style="position:absolute;left:3703;top:30;width:350;height:174" coordorigin="3703,30" coordsize="350,174" path="m3736,204l3715,197,3704,179,3703,63,3710,42,3729,31,3736,30,4030,30,4050,38,4052,41,3724,41,3714,51,3714,184,3724,194,4053,194,4037,204,3736,204e" filled="t" fillcolor="#DDDDDD" stroked="f">
                <v:path arrowok="t"/>
                <v:fill/>
              </v:shape>
            </v:group>
            <v:group style="position:absolute;left:4042;top:41;width:21;height:152" coordorigin="4042,41" coordsize="21,152">
              <v:shape style="position:absolute;left:4042;top:41;width:21;height:152" coordorigin="4042,41" coordsize="21,152" path="m4053,194l4042,194,4051,184,4051,51,4042,41,4052,41,4061,56,4062,172,4055,192,4053,194e" filled="t" fillcolor="#DDDDD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59.469601pt;margin-top:15.665406pt;width:52.233599pt;height:8.7056pt;mso-position-horizontal-relative:page;mso-position-vertical-relative:paragraph;z-index:-361" coordorigin="1189,313" coordsize="1045,174">
            <v:group style="position:absolute;left:1189;top:313;width:1035;height:174" coordorigin="1189,313" coordsize="1035,174">
              <v:shape style="position:absolute;left:1189;top:313;width:1035;height:174" coordorigin="1189,313" coordsize="1035,174" path="m1222,487l1201,480,1190,462,1189,346,1197,325,1215,314,1222,313,2201,313,2222,321,2224,324,1210,324,1200,334,1200,467,1210,477,2225,477,2208,487,1222,487e" filled="t" fillcolor="#DDDDDD" stroked="f">
                <v:path arrowok="t"/>
                <v:fill/>
              </v:shape>
            </v:group>
            <v:group style="position:absolute;left:2213;top:324;width:21;height:152" coordorigin="2213,324" coordsize="21,152">
              <v:shape style="position:absolute;left:2213;top:324;width:21;height:152" coordorigin="2213,324" coordsize="21,152" path="m2225,477l2213,477,2223,467,2223,334,2213,324,2224,324,2233,339,2234,455,2227,475,2225,477e" filled="t" fillcolor="#DDDDD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47.84259pt;margin-top:15.665406pt;width:25.572699pt;height:8.7056pt;mso-position-horizontal-relative:page;mso-position-vertical-relative:paragraph;z-index:-360" coordorigin="6957,313" coordsize="511,174">
            <v:group style="position:absolute;left:6957;top:313;width:502;height:174" coordorigin="6957,313" coordsize="502,174">
              <v:shape style="position:absolute;left:6957;top:313;width:502;height:174" coordorigin="6957,313" coordsize="502,174" path="m6989,487l6969,480,6958,462,6957,346,6964,325,6982,314,6989,313,7436,313,7456,321,7458,324,6977,324,6968,334,6968,467,6977,477,7459,477,7443,487,6989,487e" filled="t" fillcolor="#DDDDDD" stroked="f">
                <v:path arrowok="t"/>
                <v:fill/>
              </v:shape>
            </v:group>
            <v:group style="position:absolute;left:7448;top:324;width:21;height:152" coordorigin="7448,324" coordsize="21,152">
              <v:shape style="position:absolute;left:7448;top:324;width:21;height:152" coordorigin="7448,324" coordsize="21,152" path="m7459,477l7448,477,7457,467,7457,334,7448,324,7458,324,7468,339,7468,455,7461,475,7459,477e" filled="t" fillcolor="#DDDDDD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ry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55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55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29"/>
          <w:w w:val="155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ry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x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­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ry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70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64.480896pt;margin-top:1.518783pt;width:17.9553pt;height:8.7056pt;mso-position-horizontal-relative:page;mso-position-vertical-relative:paragraph;z-index:-359" coordorigin="3290,30" coordsize="359,174">
            <v:group style="position:absolute;left:3290;top:30;width:350;height:174" coordorigin="3290,30" coordsize="350,174">
              <v:shape style="position:absolute;left:3290;top:30;width:350;height:174" coordorigin="3290,30" coordsize="350,174" path="m3322,204l3302,197,3290,179,3290,63,3297,42,3315,31,3322,30,3616,30,3637,38,3639,41,3310,41,3300,51,3300,184,3310,194,3640,194,3623,204,3322,204e" filled="t" fillcolor="#DDDDDD" stroked="f">
                <v:path arrowok="t"/>
                <v:fill/>
              </v:shape>
            </v:group>
            <v:group style="position:absolute;left:3628;top:41;width:21;height:152" coordorigin="3628,41" coordsize="21,152">
              <v:shape style="position:absolute;left:3628;top:41;width:21;height:152" coordorigin="3628,41" coordsize="21,152" path="m3640,194l3628,194,3638,184,3638,51,3628,41,3639,41,3648,56,3649,172,3641,192,3640,194e" filled="t" fillcolor="#DDDDDD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b/>
          <w:bCs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5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5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5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6"/>
          <w:w w:val="125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4" w:after="0" w:line="240" w:lineRule="auto"/>
        <w:ind w:left="708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58.381401pt;margin-top:24.64135pt;width:463.5732pt;height:.1pt;mso-position-horizontal-relative:page;mso-position-vertical-relative:paragraph;z-index:-355" coordorigin="1168,493" coordsize="9271,2">
            <v:shape style="position:absolute;left:1168;top:493;width:9271;height:2" coordorigin="1168,493" coordsize="9271,0" path="m1168,493l10439,493e" filled="f" stroked="t" strokeweight=".6441pt" strokecolor="#EDEDED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32"/>
          <w:szCs w:val="32"/>
          <w:color w:val="333333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333333"/>
          <w:spacing w:val="4"/>
          <w:w w:val="102"/>
          <w:b/>
          <w:bCs/>
        </w:rPr>
        <w:t>R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2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1"/>
          <w:b/>
          <w:bCs/>
        </w:rPr>
        <w:t>p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1"/>
          <w:b/>
          <w:bCs/>
        </w:rPr>
        <w:t>o</w:t>
      </w:r>
      <w:r>
        <w:rPr>
          <w:rFonts w:ascii="Arial" w:hAnsi="Arial" w:cs="Arial" w:eastAsia="Arial"/>
          <w:sz w:val="32"/>
          <w:szCs w:val="32"/>
          <w:color w:val="333333"/>
          <w:spacing w:val="4"/>
          <w:w w:val="102"/>
          <w:b/>
          <w:bCs/>
        </w:rPr>
        <w:t>r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2"/>
          <w:b/>
          <w:bCs/>
        </w:rPr>
        <w:t>t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exact"/>
        <w:ind w:left="7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me</w:t>
      </w:r>
      <w:r>
        <w:rPr>
          <w:rFonts w:ascii="Arial" w:hAnsi="Arial" w:cs="Arial" w:eastAsia="Arial"/>
          <w:sz w:val="24"/>
          <w:szCs w:val="24"/>
          <w:color w:val="333333"/>
          <w:spacing w:val="2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K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333333"/>
          <w:spacing w:val="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v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4"/>
          <w:szCs w:val="24"/>
          <w:color w:val="333333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w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1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1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g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354" w:lineRule="auto"/>
        <w:ind w:left="708" w:right="110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ES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rk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­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54" w:lineRule="auto"/>
        <w:ind w:left="708" w:right="114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ES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54" w:lineRule="auto"/>
        <w:ind w:left="708" w:right="116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54" w:lineRule="auto"/>
        <w:ind w:left="708" w:right="143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ES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2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54" w:lineRule="auto"/>
        <w:ind w:left="708" w:right="107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­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ES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2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333333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540" w:bottom="280" w:left="460" w:right="720"/>
        </w:sectPr>
      </w:pPr>
      <w:rPr/>
    </w:p>
    <w:p>
      <w:pPr>
        <w:spacing w:before="90" w:after="0" w:line="181" w:lineRule="exact"/>
        <w:ind w:left="10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41.78635pt;margin-top:29pt;width:.1pt;height:722.5883pt;mso-position-horizontal-relative:page;mso-position-vertical-relative:page;z-index:-354" coordorigin="836,580" coordsize="2,14452">
            <v:shape style="position:absolute;left:836;top:580;width:2;height:14452" coordorigin="836,580" coordsize="0,14452" path="m836,15612l836,1160e" filled="f" stroked="t" strokeweight=".6441pt" strokecolor="#CCCCCC">
              <v:path arrowok="t"/>
            </v:shape>
          </v:group>
          <w10:wrap type="none"/>
        </w:pict>
      </w:r>
      <w:r>
        <w:rPr/>
        <w:pict>
          <v:group style="position:absolute;margin-left:538.549622pt;margin-top:29pt;width:.1pt;height:722.5883pt;mso-position-horizontal-relative:page;mso-position-vertical-relative:page;z-index:-353" coordorigin="10771,580" coordsize="2,14452">
            <v:shape style="position:absolute;left:10771;top:580;width:2;height:14452" coordorigin="10771,580" coordsize="0,14452" path="m10771,15612l10771,1160e" filled="f" stroked="t" strokeweight=".6441pt" strokecolor="#CCCCCC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72" w:lineRule="exact"/>
        <w:ind w:left="1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333333"/>
          <w:spacing w:val="2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w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1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2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1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k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1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­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k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354" w:lineRule="auto"/>
        <w:ind w:left="108" w:right="73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54" w:lineRule="auto"/>
        <w:ind w:left="108" w:right="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79" w:after="0" w:line="270" w:lineRule="atLeast"/>
        <w:ind w:left="108" w:right="32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72" w:lineRule="exact"/>
        <w:ind w:left="1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.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v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,</w:t>
      </w:r>
      <w:r>
        <w:rPr>
          <w:rFonts w:ascii="Arial" w:hAnsi="Arial" w:cs="Arial" w:eastAsia="Arial"/>
          <w:sz w:val="24"/>
          <w:szCs w:val="24"/>
          <w:color w:val="333333"/>
          <w:spacing w:val="3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w</w:t>
      </w:r>
      <w:r>
        <w:rPr>
          <w:rFonts w:ascii="Arial" w:hAnsi="Arial" w:cs="Arial" w:eastAsia="Arial"/>
          <w:sz w:val="24"/>
          <w:szCs w:val="24"/>
          <w:color w:val="333333"/>
          <w:spacing w:val="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W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2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354" w:lineRule="auto"/>
        <w:ind w:left="108" w:right="11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rn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81" w:lineRule="exact"/>
        <w:ind w:left="10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4" w:after="0" w:line="240" w:lineRule="auto"/>
        <w:ind w:left="108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58.381401pt;margin-top:24.641354pt;width:463.5732pt;height:.1pt;mso-position-horizontal-relative:page;mso-position-vertical-relative:paragraph;z-index:-349" coordorigin="1168,493" coordsize="9271,2">
            <v:shape style="position:absolute;left:1168;top:493;width:9271;height:2" coordorigin="1168,493" coordsize="9271,0" path="m1168,493l10439,493e" filled="f" stroked="t" strokeweight=".6441pt" strokecolor="#EDEDED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32"/>
          <w:szCs w:val="32"/>
          <w:color w:val="333333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333333"/>
          <w:spacing w:val="4"/>
          <w:w w:val="102"/>
          <w:b/>
          <w:bCs/>
        </w:rPr>
        <w:t>R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2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1"/>
          <w:b/>
          <w:bCs/>
        </w:rPr>
        <w:t>p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1"/>
          <w:b/>
          <w:bCs/>
        </w:rPr>
        <w:t>o</w:t>
      </w:r>
      <w:r>
        <w:rPr>
          <w:rFonts w:ascii="Arial" w:hAnsi="Arial" w:cs="Arial" w:eastAsia="Arial"/>
          <w:sz w:val="32"/>
          <w:szCs w:val="32"/>
          <w:color w:val="333333"/>
          <w:spacing w:val="4"/>
          <w:w w:val="102"/>
          <w:b/>
          <w:bCs/>
        </w:rPr>
        <w:t>r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2"/>
          <w:b/>
          <w:bCs/>
        </w:rPr>
        <w:t>t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exact"/>
        <w:ind w:left="1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3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2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1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m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1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1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240" w:lineRule="auto"/>
        <w:ind w:left="4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65.998802pt;margin-top:5.79519pt;width:2.7205pt;height:2.7205pt;mso-position-horizontal-relative:page;mso-position-vertical-relative:paragraph;z-index:-352" coordorigin="1320,116" coordsize="54,54">
            <v:shape style="position:absolute;left:1320;top:116;width:54;height:54" coordorigin="1320,116" coordsize="54,54" path="m1355,170l1340,170,1333,168,1323,157,1320,151,1320,136,1323,129,1333,119,1340,116,1355,116,1361,119,1372,129,1374,136,1374,151,1372,157,1361,168,1355,170e" filled="t" fillcolor="#333333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rs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)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88" w:after="0" w:line="354" w:lineRule="auto"/>
        <w:ind w:left="434" w:right="21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65.998802pt;margin-top:8.095181pt;width:2.7205pt;height:2.7205pt;mso-position-horizontal-relative:page;mso-position-vertical-relative:paragraph;z-index:-351" coordorigin="1320,162" coordsize="54,54">
            <v:shape style="position:absolute;left:1320;top:162;width:54;height:54" coordorigin="1320,162" coordsize="54,54" path="m1355,216l1340,216,1333,214,1323,203,1320,197,1320,182,1323,175,1333,165,1340,162,1355,162,1361,165,1372,175,1374,182,1374,197,1372,203,1361,214,1355,216e" filled="t" fillcolor="#333333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81" w:lineRule="exact"/>
        <w:ind w:left="4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65.998802pt;margin-top:3.795164pt;width:2.7205pt;height:2.7205pt;mso-position-horizontal-relative:page;mso-position-vertical-relative:paragraph;z-index:-350" coordorigin="1320,76" coordsize="54,54">
            <v:shape style="position:absolute;left:1320;top:76;width:54;height:54" coordorigin="1320,76" coordsize="54,54" path="m1355,130l1340,130,1333,128,1323,117,1320,111,1320,96,1323,89,1333,79,1340,76,1355,76,1361,79,1372,89,1374,96,1374,111,1372,117,1361,128,1355,130e" filled="t" fillcolor="#333333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72" w:lineRule="exact"/>
        <w:ind w:left="10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k</w:t>
      </w:r>
      <w:r>
        <w:rPr>
          <w:rFonts w:ascii="Arial" w:hAnsi="Arial" w:cs="Arial" w:eastAsia="Arial"/>
          <w:sz w:val="24"/>
          <w:szCs w:val="24"/>
          <w:color w:val="333333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y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2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1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2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1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2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1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1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354" w:lineRule="auto"/>
        <w:ind w:left="108" w:right="19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­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rd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54" w:lineRule="auto"/>
        <w:ind w:left="108" w:right="9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So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54" w:lineRule="auto"/>
        <w:ind w:left="108" w:right="9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'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2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0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­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2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5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0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AP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2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rs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rs</w:t>
      </w:r>
      <w:r>
        <w:rPr>
          <w:rFonts w:ascii="Arial" w:hAnsi="Arial" w:cs="Arial" w:eastAsia="Arial"/>
          <w:sz w:val="16"/>
          <w:szCs w:val="16"/>
          <w:color w:val="333333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540" w:bottom="280" w:left="1060" w:right="1720"/>
        </w:sectPr>
      </w:pPr>
      <w:rPr/>
    </w:p>
    <w:p>
      <w:pPr>
        <w:spacing w:before="70" w:after="0" w:line="240" w:lineRule="auto"/>
        <w:ind w:left="488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58.381401pt;margin-top:26.941391pt;width:463.5732pt;height:.1pt;mso-position-horizontal-relative:page;mso-position-vertical-relative:paragraph;z-index:-344" coordorigin="1168,539" coordsize="9271,2">
            <v:shape style="position:absolute;left:1168;top:539;width:9271;height:2" coordorigin="1168,539" coordsize="9271,0" path="m1168,539l10439,539e" filled="f" stroked="t" strokeweight=".6441pt" strokecolor="#EDEDED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32"/>
          <w:szCs w:val="32"/>
          <w:color w:val="333333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color w:val="333333"/>
          <w:spacing w:val="4"/>
          <w:w w:val="102"/>
          <w:b/>
          <w:bCs/>
        </w:rPr>
        <w:t>R</w:t>
      </w:r>
      <w:r>
        <w:rPr>
          <w:rFonts w:ascii="Arial" w:hAnsi="Arial" w:cs="Arial" w:eastAsia="Arial"/>
          <w:sz w:val="32"/>
          <w:szCs w:val="32"/>
          <w:color w:val="333333"/>
          <w:spacing w:val="3"/>
          <w:w w:val="102"/>
          <w:b/>
          <w:bCs/>
        </w:rPr>
        <w:t>e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1"/>
          <w:b/>
          <w:bCs/>
        </w:rPr>
        <w:t>p</w:t>
      </w:r>
      <w:r>
        <w:rPr>
          <w:rFonts w:ascii="Arial" w:hAnsi="Arial" w:cs="Arial" w:eastAsia="Arial"/>
          <w:sz w:val="32"/>
          <w:szCs w:val="32"/>
          <w:color w:val="333333"/>
          <w:spacing w:val="-4"/>
          <w:w w:val="101"/>
          <w:b/>
          <w:bCs/>
        </w:rPr>
        <w:t>o</w:t>
      </w:r>
      <w:r>
        <w:rPr>
          <w:rFonts w:ascii="Arial" w:hAnsi="Arial" w:cs="Arial" w:eastAsia="Arial"/>
          <w:sz w:val="32"/>
          <w:szCs w:val="32"/>
          <w:color w:val="333333"/>
          <w:spacing w:val="4"/>
          <w:w w:val="102"/>
          <w:b/>
          <w:bCs/>
        </w:rPr>
        <w:t>r</w:t>
      </w:r>
      <w:r>
        <w:rPr>
          <w:rFonts w:ascii="Arial" w:hAnsi="Arial" w:cs="Arial" w:eastAsia="Arial"/>
          <w:sz w:val="32"/>
          <w:szCs w:val="32"/>
          <w:color w:val="333333"/>
          <w:spacing w:val="0"/>
          <w:w w:val="102"/>
          <w:b/>
          <w:bCs/>
        </w:rPr>
        <w:t>t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exact"/>
        <w:ind w:left="48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3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2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m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1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1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354" w:lineRule="auto"/>
        <w:ind w:left="488" w:right="115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ry</w:t>
      </w:r>
      <w:r>
        <w:rPr>
          <w:rFonts w:ascii="Arial" w:hAnsi="Arial" w:cs="Arial" w:eastAsia="Arial"/>
          <w:sz w:val="16"/>
          <w:szCs w:val="16"/>
          <w:color w:val="333333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z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rs</w:t>
      </w:r>
      <w:r>
        <w:rPr>
          <w:rFonts w:ascii="Arial" w:hAnsi="Arial" w:cs="Arial" w:eastAsia="Arial"/>
          <w:sz w:val="16"/>
          <w:szCs w:val="16"/>
          <w:color w:val="333333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­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()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w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81" w:lineRule="exact"/>
        <w:ind w:left="4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position w:val="-1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  <w:position w:val="-1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72" w:lineRule="exact"/>
        <w:ind w:left="48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­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k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2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1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x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2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2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1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240" w:lineRule="auto"/>
        <w:ind w:left="4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8.381401pt;margin-top:21.574081pt;width:463.573189pt;height:83.791398pt;mso-position-horizontal-relative:page;mso-position-vertical-relative:paragraph;z-index:-347" coordorigin="1168,431" coordsize="9271,1676">
            <v:group style="position:absolute;left:1168;top:431;width:9271;height:1676" coordorigin="1168,431" coordsize="9271,1676">
              <v:shape style="position:absolute;left:1168;top:431;width:9271;height:1676" coordorigin="1168,431" coordsize="9271,1676" path="m1200,2107l1180,2100,1168,2082,1168,464,1175,444,1193,432,1200,431,10406,431,10427,439,10438,457,10438,464,1210,464,1200,474,1200,2065,1210,2075,10439,2075,10432,2095,10413,2107,1200,2107e" filled="t" fillcolor="#DDDDDD" stroked="f">
                <v:path arrowok="t"/>
                <v:fill/>
              </v:shape>
            </v:group>
            <v:group style="position:absolute;left:10397;top:464;width:42;height:1611" coordorigin="10397,464" coordsize="42,1611">
              <v:shape style="position:absolute;left:10397;top:464;width:42;height:1611" coordorigin="10397,464" coordsize="42,1611" path="m10439,2075l10397,2075,10406,2065,10406,474,10397,464,10438,464,10439,2075e" filled="t" fillcolor="#DDDDDD" stroked="f">
                <v:path arrowok="t"/>
                <v:fill/>
              </v:shape>
            </v:group>
            <v:group style="position:absolute;left:1179;top:442;width:9250;height:1654" coordorigin="1179,442" coordsize="9250,1654">
              <v:shape style="position:absolute;left:1179;top:442;width:9250;height:1654" coordorigin="1179,442" coordsize="9250,1654" path="m10418,2096l1188,2096,1179,2087,1179,452,1188,442,10418,442,10428,452,10428,2087,10418,2096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2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29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29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29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29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9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33"/>
          <w:w w:val="129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48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48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48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27"/>
          <w:w w:val="148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8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)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3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v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4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v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5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)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6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8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7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3" w:after="0" w:line="272" w:lineRule="exact"/>
        <w:ind w:left="48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x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1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1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4"/>
          <w:szCs w:val="24"/>
          <w:color w:val="333333"/>
          <w:spacing w:val="1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j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color w:val="333333"/>
          <w:spacing w:val="1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2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1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1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354" w:lineRule="auto"/>
        <w:ind w:left="488" w:right="1253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8.381401pt;margin-top:62.381565pt;width:463.573189pt;height:51.145399pt;mso-position-horizontal-relative:page;mso-position-vertical-relative:paragraph;z-index:-346" coordorigin="1168,1248" coordsize="9271,1023">
            <v:group style="position:absolute;left:1168;top:1248;width:9271;height:1023" coordorigin="1168,1248" coordsize="9271,1023">
              <v:shape style="position:absolute;left:1168;top:1248;width:9271;height:1023" coordorigin="1168,1248" coordsize="9271,1023" path="m1200,2271l1180,2263,1168,2245,1168,1280,1175,1260,1193,1248,1200,1248,10406,1248,10427,1255,10438,1273,10438,1280,1210,1280,1200,1290,1200,2228,1210,2238,10439,2238,10432,2258,10413,2270,1200,2271e" filled="t" fillcolor="#DDDDDD" stroked="f">
                <v:path arrowok="t"/>
                <v:fill/>
              </v:shape>
            </v:group>
            <v:group style="position:absolute;left:10397;top:1280;width:42;height:958" coordorigin="10397,1280" coordsize="42,958">
              <v:shape style="position:absolute;left:10397;top:1280;width:42;height:958" coordorigin="10397,1280" coordsize="42,958" path="m10439,2238l10397,2238,10406,2228,10406,1290,10397,1280,10438,1280,10439,2238e" filled="t" fillcolor="#DDDDDD" stroked="f">
                <v:path arrowok="t"/>
                <v:fill/>
              </v:shape>
            </v:group>
            <v:group style="position:absolute;left:1179;top:1259;width:9250;height:1001" coordorigin="1179,1259" coordsize="9250,1001">
              <v:shape style="position:absolute;left:1179;top:1259;width:9250;height:1001" coordorigin="1179,1259" coordsize="9250,1001" path="m10418,2260l1188,2260,1179,2250,1179,1268,1188,1259,10418,1259,10428,1268,10428,2250,10418,2260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333333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333333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ES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k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333333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2"/>
        </w:rPr>
        <w:t>m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p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l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2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333333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5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333333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333333"/>
          <w:spacing w:val="-2"/>
          <w:w w:val="101"/>
        </w:rPr>
        <w:t>t</w:t>
      </w:r>
      <w:r>
        <w:rPr>
          <w:rFonts w:ascii="Arial" w:hAnsi="Arial" w:cs="Arial" w:eastAsia="Arial"/>
          <w:sz w:val="16"/>
          <w:szCs w:val="16"/>
          <w:color w:val="333333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color w:val="333333"/>
          <w:spacing w:val="0"/>
          <w:w w:val="101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6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y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3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0"/>
        </w:rPr>
        <w:t>8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4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72" w:lineRule="exact"/>
        <w:ind w:left="48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58.381401pt;margin-top:27.052404pt;width:463.573189pt;height:105.555397pt;mso-position-horizontal-relative:page;mso-position-vertical-relative:paragraph;z-index:-345" coordorigin="1168,541" coordsize="9271,2111">
            <v:group style="position:absolute;left:1168;top:541;width:9271;height:2111" coordorigin="1168,541" coordsize="9271,2111">
              <v:shape style="position:absolute;left:1168;top:541;width:9271;height:2111" coordorigin="1168,541" coordsize="9271,2111" path="m1200,2652l1180,2645,1168,2627,1168,574,1175,553,1193,542,1200,541,10406,541,10427,548,10438,567,10438,574,1210,574,1200,583,1200,2610,1210,2620,10439,2620,10432,2640,10413,2651,1200,2652e" filled="t" fillcolor="#DDDDDD" stroked="f">
                <v:path arrowok="t"/>
                <v:fill/>
              </v:shape>
            </v:group>
            <v:group style="position:absolute;left:10397;top:574;width:42;height:2046" coordorigin="10397,574" coordsize="42,2046">
              <v:shape style="position:absolute;left:10397;top:574;width:42;height:2046" coordorigin="10397,574" coordsize="42,2046" path="m10439,2620l10397,2620,10406,2610,10406,583,10397,574,10438,574,10439,2620e" filled="t" fillcolor="#DDDDDD" stroked="f">
                <v:path arrowok="t"/>
                <v:fill/>
              </v:shape>
            </v:group>
            <v:group style="position:absolute;left:1179;top:552;width:9250;height:2089" coordorigin="1179,552" coordsize="9250,2089">
              <v:shape style="position:absolute;left:1179;top:552;width:9250;height:2089" coordorigin="1179,552" coordsize="9250,2089" path="m10418,2641l1188,2641,1179,2632,1179,562,1188,552,10418,552,10428,562,10428,2632,10418,2641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w</w:t>
      </w:r>
      <w:r>
        <w:rPr>
          <w:rFonts w:ascii="Arial" w:hAnsi="Arial" w:cs="Arial" w:eastAsia="Arial"/>
          <w:sz w:val="24"/>
          <w:szCs w:val="24"/>
          <w:color w:val="333333"/>
          <w:spacing w:val="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2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4"/>
          <w:szCs w:val="24"/>
          <w:color w:val="333333"/>
          <w:spacing w:val="1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,</w:t>
      </w:r>
      <w:r>
        <w:rPr>
          <w:rFonts w:ascii="Arial" w:hAnsi="Arial" w:cs="Arial" w:eastAsia="Arial"/>
          <w:sz w:val="24"/>
          <w:szCs w:val="24"/>
          <w:color w:val="333333"/>
          <w:spacing w:val="1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color w:val="333333"/>
          <w:spacing w:val="6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,</w:t>
      </w:r>
      <w:r>
        <w:rPr>
          <w:rFonts w:ascii="Arial" w:hAnsi="Arial" w:cs="Arial" w:eastAsia="Arial"/>
          <w:sz w:val="24"/>
          <w:szCs w:val="24"/>
          <w:color w:val="333333"/>
          <w:spacing w:val="15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2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v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o</w:t>
      </w:r>
      <w:r>
        <w:rPr>
          <w:rFonts w:ascii="Arial" w:hAnsi="Arial" w:cs="Arial" w:eastAsia="Arial"/>
          <w:sz w:val="24"/>
          <w:szCs w:val="24"/>
          <w:color w:val="333333"/>
          <w:spacing w:val="-3"/>
          <w:w w:val="101"/>
          <w:b/>
          <w:bCs/>
          <w:position w:val="-1"/>
        </w:rPr>
        <w:t>i</w:t>
      </w:r>
      <w:r>
        <w:rPr>
          <w:rFonts w:ascii="Arial" w:hAnsi="Arial" w:cs="Arial" w:eastAsia="Arial"/>
          <w:sz w:val="24"/>
          <w:szCs w:val="24"/>
          <w:color w:val="333333"/>
          <w:spacing w:val="3"/>
          <w:w w:val="101"/>
          <w:b/>
          <w:bCs/>
          <w:position w:val="-1"/>
        </w:rPr>
        <w:t>d</w:t>
      </w:r>
      <w:r>
        <w:rPr>
          <w:rFonts w:ascii="Arial" w:hAnsi="Arial" w:cs="Arial" w:eastAsia="Arial"/>
          <w:sz w:val="24"/>
          <w:szCs w:val="24"/>
          <w:color w:val="333333"/>
          <w:spacing w:val="5"/>
          <w:w w:val="102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color w:val="333333"/>
          <w:spacing w:val="0"/>
          <w:w w:val="102"/>
          <w:b/>
          <w:bCs/>
          <w:position w:val="-1"/>
        </w:rPr>
        <w:t>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2710" w:right="7498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2558" w:right="7270"/>
        <w:jc w:val="center"/>
        <w:tabs>
          <w:tab w:pos="34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/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\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2482" w:right="7194"/>
        <w:jc w:val="center"/>
        <w:tabs>
          <w:tab w:pos="354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/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16"/>
        </w:rPr>
        <w:t>\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2330" w:right="7041"/>
        <w:jc w:val="center"/>
        <w:tabs>
          <w:tab w:pos="370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6"/>
        </w:rPr>
        <w:t>&gt;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1217" w:right="-20"/>
        <w:jc w:val="left"/>
        <w:tabs>
          <w:tab w:pos="350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)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v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90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)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1826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301"/>
        </w:rPr>
        <w:t>|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301"/>
        </w:rPr>
        <w:t>|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1826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301"/>
        </w:rPr>
        <w:t>|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301"/>
        </w:rPr>
        <w:t>|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1826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301"/>
        </w:rPr>
        <w:t>|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301"/>
        </w:rPr>
        <w:t>|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68" w:after="0" w:line="240" w:lineRule="auto"/>
        <w:ind w:left="607" w:right="-20"/>
        <w:jc w:val="left"/>
        <w:tabs>
          <w:tab w:pos="494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(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y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77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08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)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63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81"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83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54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35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35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35"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35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3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135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33"/>
          <w:w w:val="13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35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21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color w:val="333333"/>
          <w:spacing w:val="0"/>
          <w:w w:val="241"/>
        </w:rPr>
        <w:t>.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Sz w:w="12240" w:h="15840"/>
          <w:pgMar w:top="600" w:bottom="280" w:left="680" w:right="660"/>
        </w:sectPr>
      </w:pPr>
      <w:rPr/>
    </w:p>
    <w:p>
      <w:pPr>
        <w:spacing w:before="24" w:after="0" w:line="240" w:lineRule="auto"/>
        <w:ind w:left="118" w:right="-79"/>
        <w:jc w:val="left"/>
        <w:tabs>
          <w:tab w:pos="5300" w:val="left"/>
        </w:tabs>
        <w:rPr>
          <w:rFonts w:ascii="Times New Roman" w:hAnsi="Times New Roman" w:cs="Times New Roman" w:eastAsia="Times New Roman"/>
          <w:sz w:val="26"/>
          <w:szCs w:val="26"/>
        </w:rPr>
      </w:pPr>
      <w:rPr/>
      <w:r>
        <w:rPr/>
        <w:pict>
          <v:group style="position:absolute;margin-left:41.192249pt;margin-top:-686.51886pt;width:497.9515pt;height:645.899848pt;mso-position-horizontal-relative:page;mso-position-vertical-relative:paragraph;z-index:-348" coordorigin="824,-13730" coordsize="9959,12918">
            <v:group style="position:absolute;left:830;top:-824;width:9946;height:2" coordorigin="830,-824" coordsize="9946,2">
              <v:shape style="position:absolute;left:830;top:-824;width:9946;height:2" coordorigin="830,-824" coordsize="9946,0" path="m830,-824l10776,-824e" filled="f" stroked="t" strokeweight=".6441pt" strokecolor="#CCCCCC">
                <v:path arrowok="t"/>
              </v:shape>
            </v:group>
            <v:group style="position:absolute;left:836;top:-13724;width:2;height:12905" coordorigin="836,-13724" coordsize="2,12905">
              <v:shape style="position:absolute;left:836;top:-13724;width:2;height:12905" coordorigin="836,-13724" coordsize="0,12905" path="m836,-239l836,-13144e" filled="f" stroked="t" strokeweight=".6441pt" strokecolor="#CCCCCC">
                <v:path arrowok="t"/>
              </v:shape>
            </v:group>
            <v:group style="position:absolute;left:10771;top:-13724;width:2;height:12905" coordorigin="10771,-13724" coordsize="2,12905">
              <v:shape style="position:absolute;left:10771;top:-13724;width:2;height:12905" coordorigin="10771,-13724" coordsize="0,12905" path="m10771,-239l10771,-13144e" filled="f" stroked="t" strokeweight=".6441pt" strokecolor="#CCCCC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.882pt;margin-top:-17.272633pt;width:533.218pt;height:.1pt;mso-position-horizontal-relative:page;mso-position-vertical-relative:paragraph;z-index:-343" coordorigin="798,-345" coordsize="10664,2">
            <v:shape style="position:absolute;left:798;top:-345;width:10664;height:2" coordorigin="798,-345" coordsize="10664,0" path="m798,-345l11462,-345e" filled="f" stroked="t" strokeweight=".6441pt" strokecolor="#EDEDED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3"/>
          <w:szCs w:val="13"/>
          <w:color w:val="CBCBCB"/>
          <w:spacing w:val="0"/>
          <w:w w:val="100"/>
        </w:rPr>
        <w:t>©</w:t>
      </w:r>
      <w:r>
        <w:rPr>
          <w:rFonts w:ascii="Arial" w:hAnsi="Arial" w:cs="Arial" w:eastAsia="Arial"/>
          <w:sz w:val="13"/>
          <w:szCs w:val="13"/>
          <w:color w:val="CBCBCB"/>
          <w:spacing w:val="-2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CBCBCB"/>
          <w:spacing w:val="4"/>
          <w:w w:val="100"/>
        </w:rPr>
        <w:t>2</w:t>
      </w:r>
      <w:r>
        <w:rPr>
          <w:rFonts w:ascii="Arial" w:hAnsi="Arial" w:cs="Arial" w:eastAsia="Arial"/>
          <w:sz w:val="13"/>
          <w:szCs w:val="13"/>
          <w:color w:val="CBCBCB"/>
          <w:spacing w:val="4"/>
          <w:w w:val="100"/>
        </w:rPr>
        <w:t>0</w:t>
      </w:r>
      <w:r>
        <w:rPr>
          <w:rFonts w:ascii="Arial" w:hAnsi="Arial" w:cs="Arial" w:eastAsia="Arial"/>
          <w:sz w:val="13"/>
          <w:szCs w:val="13"/>
          <w:color w:val="CBCBCB"/>
          <w:spacing w:val="4"/>
          <w:w w:val="100"/>
        </w:rPr>
        <w:t>1</w:t>
      </w:r>
      <w:r>
        <w:rPr>
          <w:rFonts w:ascii="Arial" w:hAnsi="Arial" w:cs="Arial" w:eastAsia="Arial"/>
          <w:sz w:val="13"/>
          <w:szCs w:val="13"/>
          <w:color w:val="CBCBCB"/>
          <w:spacing w:val="0"/>
          <w:w w:val="100"/>
        </w:rPr>
        <w:t>3</w:t>
      </w:r>
      <w:r>
        <w:rPr>
          <w:rFonts w:ascii="Arial" w:hAnsi="Arial" w:cs="Arial" w:eastAsia="Arial"/>
          <w:sz w:val="13"/>
          <w:szCs w:val="13"/>
          <w:color w:val="CBCBCB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CBCBCB"/>
          <w:spacing w:val="-4"/>
          <w:w w:val="100"/>
        </w:rPr>
        <w:t>G</w:t>
      </w:r>
      <w:r>
        <w:rPr>
          <w:rFonts w:ascii="Arial" w:hAnsi="Arial" w:cs="Arial" w:eastAsia="Arial"/>
          <w:sz w:val="13"/>
          <w:szCs w:val="13"/>
          <w:color w:val="CBCBCB"/>
          <w:spacing w:val="4"/>
          <w:w w:val="100"/>
        </w:rPr>
        <w:t>i</w:t>
      </w:r>
      <w:r>
        <w:rPr>
          <w:rFonts w:ascii="Arial" w:hAnsi="Arial" w:cs="Arial" w:eastAsia="Arial"/>
          <w:sz w:val="13"/>
          <w:szCs w:val="13"/>
          <w:color w:val="CBCBCB"/>
          <w:spacing w:val="-4"/>
          <w:w w:val="100"/>
        </w:rPr>
        <w:t>t</w:t>
      </w:r>
      <w:r>
        <w:rPr>
          <w:rFonts w:ascii="Arial" w:hAnsi="Arial" w:cs="Arial" w:eastAsia="Arial"/>
          <w:sz w:val="13"/>
          <w:szCs w:val="13"/>
          <w:color w:val="CBCBCB"/>
          <w:spacing w:val="4"/>
          <w:w w:val="100"/>
        </w:rPr>
        <w:t>H</w:t>
      </w:r>
      <w:r>
        <w:rPr>
          <w:rFonts w:ascii="Arial" w:hAnsi="Arial" w:cs="Arial" w:eastAsia="Arial"/>
          <w:sz w:val="13"/>
          <w:szCs w:val="13"/>
          <w:color w:val="CBCBCB"/>
          <w:spacing w:val="4"/>
          <w:w w:val="100"/>
        </w:rPr>
        <w:t>u</w:t>
      </w:r>
      <w:r>
        <w:rPr>
          <w:rFonts w:ascii="Arial" w:hAnsi="Arial" w:cs="Arial" w:eastAsia="Arial"/>
          <w:sz w:val="13"/>
          <w:szCs w:val="13"/>
          <w:color w:val="CBCBCB"/>
          <w:spacing w:val="4"/>
          <w:w w:val="100"/>
        </w:rPr>
        <w:t>b</w:t>
      </w:r>
      <w:r>
        <w:rPr>
          <w:rFonts w:ascii="Arial" w:hAnsi="Arial" w:cs="Arial" w:eastAsia="Arial"/>
          <w:sz w:val="13"/>
          <w:szCs w:val="13"/>
          <w:color w:val="CBCBCB"/>
          <w:spacing w:val="0"/>
          <w:w w:val="100"/>
        </w:rPr>
        <w:t>,</w:t>
      </w:r>
      <w:r>
        <w:rPr>
          <w:rFonts w:ascii="Arial" w:hAnsi="Arial" w:cs="Arial" w:eastAsia="Arial"/>
          <w:sz w:val="13"/>
          <w:szCs w:val="13"/>
          <w:color w:val="CBCBCB"/>
          <w:spacing w:val="-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CBCBCB"/>
          <w:spacing w:val="-4"/>
          <w:w w:val="100"/>
        </w:rPr>
        <w:t>I</w:t>
      </w:r>
      <w:r>
        <w:rPr>
          <w:rFonts w:ascii="Arial" w:hAnsi="Arial" w:cs="Arial" w:eastAsia="Arial"/>
          <w:sz w:val="13"/>
          <w:szCs w:val="13"/>
          <w:color w:val="CBCBCB"/>
          <w:spacing w:val="4"/>
          <w:w w:val="100"/>
        </w:rPr>
        <w:t>n</w:t>
      </w:r>
      <w:r>
        <w:rPr>
          <w:rFonts w:ascii="Arial" w:hAnsi="Arial" w:cs="Arial" w:eastAsia="Arial"/>
          <w:sz w:val="13"/>
          <w:szCs w:val="13"/>
          <w:color w:val="CBCBCB"/>
          <w:spacing w:val="0"/>
          <w:w w:val="100"/>
        </w:rPr>
        <w:t>c.</w:t>
      </w:r>
      <w:r>
        <w:rPr>
          <w:rFonts w:ascii="Arial" w:hAnsi="Arial" w:cs="Arial" w:eastAsia="Arial"/>
          <w:sz w:val="13"/>
          <w:szCs w:val="13"/>
          <w:color w:val="CBCBCB"/>
          <w:spacing w:val="0"/>
          <w:w w:val="100"/>
        </w:rPr>
        <w:t>  </w:t>
      </w:r>
      <w:r>
        <w:rPr>
          <w:rFonts w:ascii="Arial" w:hAnsi="Arial" w:cs="Arial" w:eastAsia="Arial"/>
          <w:sz w:val="13"/>
          <w:szCs w:val="13"/>
          <w:color w:val="CBCBCB"/>
          <w:spacing w:val="29"/>
          <w:w w:val="100"/>
        </w:rPr>
        <w:t> </w:t>
      </w:r>
      <w:hyperlink r:id="rId43">
        <w:r>
          <w:rPr>
            <w:rFonts w:ascii="Arial" w:hAnsi="Arial" w:cs="Arial" w:eastAsia="Arial"/>
            <w:sz w:val="13"/>
            <w:szCs w:val="13"/>
            <w:color w:val="254A6F"/>
            <w:spacing w:val="-4"/>
            <w:w w:val="100"/>
          </w:rPr>
          <w:t>T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e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rms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 </w:t>
        </w:r>
        <w:r>
          <w:rPr>
            <w:rFonts w:ascii="Arial" w:hAnsi="Arial" w:cs="Arial" w:eastAsia="Arial"/>
            <w:sz w:val="13"/>
            <w:szCs w:val="13"/>
            <w:color w:val="254A6F"/>
            <w:spacing w:val="33"/>
            <w:w w:val="100"/>
          </w:rPr>
          <w:t> </w:t>
        </w:r>
      </w:hyperlink>
      <w:hyperlink r:id="rId44"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Pr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i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v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a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cy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 </w:t>
        </w:r>
        <w:r>
          <w:rPr>
            <w:rFonts w:ascii="Arial" w:hAnsi="Arial" w:cs="Arial" w:eastAsia="Arial"/>
            <w:sz w:val="13"/>
            <w:szCs w:val="13"/>
            <w:color w:val="254A6F"/>
            <w:spacing w:val="33"/>
            <w:w w:val="100"/>
          </w:rPr>
          <w:t> </w:t>
        </w:r>
      </w:hyperlink>
      <w:hyperlink r:id="rId45"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S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e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c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u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r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i</w:t>
        </w:r>
        <w:r>
          <w:rPr>
            <w:rFonts w:ascii="Arial" w:hAnsi="Arial" w:cs="Arial" w:eastAsia="Arial"/>
            <w:sz w:val="13"/>
            <w:szCs w:val="13"/>
            <w:color w:val="254A6F"/>
            <w:spacing w:val="-4"/>
            <w:w w:val="100"/>
          </w:rPr>
          <w:t>t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y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 </w:t>
        </w:r>
        <w:r>
          <w:rPr>
            <w:rFonts w:ascii="Arial" w:hAnsi="Arial" w:cs="Arial" w:eastAsia="Arial"/>
            <w:sz w:val="13"/>
            <w:szCs w:val="13"/>
            <w:color w:val="254A6F"/>
            <w:spacing w:val="33"/>
            <w:w w:val="100"/>
          </w:rPr>
          <w:t> </w:t>
        </w:r>
      </w:hyperlink>
      <w:hyperlink r:id="rId46"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C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o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n</w:t>
        </w:r>
        <w:r>
          <w:rPr>
            <w:rFonts w:ascii="Arial" w:hAnsi="Arial" w:cs="Arial" w:eastAsia="Arial"/>
            <w:sz w:val="13"/>
            <w:szCs w:val="13"/>
            <w:color w:val="254A6F"/>
            <w:spacing w:val="-4"/>
            <w:w w:val="100"/>
          </w:rPr>
          <w:t>t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a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ct</w:t>
          <w:tab/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</w:r>
      </w:hyperlink>
      <w:r>
        <w:rPr>
          <w:rFonts w:ascii="Times New Roman" w:hAnsi="Times New Roman" w:cs="Times New Roman" w:eastAsia="Times New Roman"/>
          <w:sz w:val="26"/>
          <w:szCs w:val="26"/>
          <w:color w:val="787878"/>
          <w:spacing w:val="0"/>
          <w:w w:val="100"/>
          <w:position w:val="-3"/>
        </w:rPr>
        <w:t></w:t>
      </w:r>
      <w:r>
        <w:rPr>
          <w:rFonts w:ascii="Times New Roman" w:hAnsi="Times New Roman" w:cs="Times New Roman" w:eastAsia="Times New Roman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3"/>
          <w:szCs w:val="13"/>
        </w:rPr>
      </w:pPr>
      <w:rPr/>
      <w:hyperlink r:id="rId47"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S</w:t>
        </w:r>
        <w:r>
          <w:rPr>
            <w:rFonts w:ascii="Arial" w:hAnsi="Arial" w:cs="Arial" w:eastAsia="Arial"/>
            <w:sz w:val="13"/>
            <w:szCs w:val="13"/>
            <w:color w:val="254A6F"/>
            <w:spacing w:val="-4"/>
            <w:w w:val="100"/>
          </w:rPr>
          <w:t>t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a</w:t>
        </w:r>
        <w:r>
          <w:rPr>
            <w:rFonts w:ascii="Arial" w:hAnsi="Arial" w:cs="Arial" w:eastAsia="Arial"/>
            <w:sz w:val="13"/>
            <w:szCs w:val="13"/>
            <w:color w:val="254A6F"/>
            <w:spacing w:val="-4"/>
            <w:w w:val="100"/>
          </w:rPr>
          <w:t>t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u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s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 </w:t>
        </w:r>
        <w:r>
          <w:rPr>
            <w:rFonts w:ascii="Arial" w:hAnsi="Arial" w:cs="Arial" w:eastAsia="Arial"/>
            <w:sz w:val="13"/>
            <w:szCs w:val="13"/>
            <w:color w:val="254A6F"/>
            <w:spacing w:val="33"/>
            <w:w w:val="100"/>
          </w:rPr>
          <w:t> </w:t>
        </w:r>
      </w:hyperlink>
      <w:hyperlink r:id="rId48"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API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 </w:t>
        </w:r>
        <w:r>
          <w:rPr>
            <w:rFonts w:ascii="Arial" w:hAnsi="Arial" w:cs="Arial" w:eastAsia="Arial"/>
            <w:sz w:val="13"/>
            <w:szCs w:val="13"/>
            <w:color w:val="254A6F"/>
            <w:spacing w:val="29"/>
            <w:w w:val="100"/>
          </w:rPr>
          <w:t> </w:t>
        </w:r>
      </w:hyperlink>
      <w:hyperlink r:id="rId49">
        <w:r>
          <w:rPr>
            <w:rFonts w:ascii="Arial" w:hAnsi="Arial" w:cs="Arial" w:eastAsia="Arial"/>
            <w:sz w:val="13"/>
            <w:szCs w:val="13"/>
            <w:color w:val="254A6F"/>
            <w:spacing w:val="-4"/>
            <w:w w:val="100"/>
          </w:rPr>
          <w:t>T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r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a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i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n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i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n</w:t>
        </w:r>
      </w:hyperlink>
      <w:hyperlink r:id="rId50"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g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  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S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h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o</w:t>
        </w:r>
      </w:hyperlink>
      <w:hyperlink r:id="rId51"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p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  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B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l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o</w:t>
        </w:r>
      </w:hyperlink>
      <w:hyperlink r:id="rId52"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g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  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 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A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b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o</w:t>
        </w:r>
        <w:r>
          <w:rPr>
            <w:rFonts w:ascii="Arial" w:hAnsi="Arial" w:cs="Arial" w:eastAsia="Arial"/>
            <w:sz w:val="13"/>
            <w:szCs w:val="13"/>
            <w:color w:val="254A6F"/>
            <w:spacing w:val="4"/>
            <w:w w:val="100"/>
          </w:rPr>
          <w:t>u</w:t>
        </w:r>
        <w:r>
          <w:rPr>
            <w:rFonts w:ascii="Arial" w:hAnsi="Arial" w:cs="Arial" w:eastAsia="Arial"/>
            <w:sz w:val="13"/>
            <w:szCs w:val="13"/>
            <w:color w:val="254A6F"/>
            <w:spacing w:val="0"/>
            <w:w w:val="100"/>
          </w:rPr>
          <w:t>t</w:t>
        </w:r>
        <w:r>
          <w:rPr>
            <w:rFonts w:ascii="Arial" w:hAnsi="Arial" w:cs="Arial" w:eastAsia="Arial"/>
            <w:sz w:val="13"/>
            <w:szCs w:val="13"/>
            <w:color w:val="000000"/>
            <w:spacing w:val="0"/>
            <w:w w:val="100"/>
          </w:rPr>
        </w:r>
      </w:hyperlink>
    </w:p>
    <w:sectPr>
      <w:type w:val="continuous"/>
      <w:pgSz w:w="12240" w:h="15840"/>
      <w:pgMar w:top="540" w:bottom="280" w:left="680" w:right="660"/>
      <w:cols w:num="2" w:equalWidth="0">
        <w:col w:w="5581" w:space="2491"/>
        <w:col w:w="28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github.com/explore" TargetMode="External"/><Relationship Id="rId7" Type="http://schemas.openxmlformats.org/officeDocument/2006/relationships/hyperlink" Target="https://gist.github.com/" TargetMode="External"/><Relationship Id="rId8" Type="http://schemas.openxmlformats.org/officeDocument/2006/relationships/hyperlink" Target="https://github.com/blog" TargetMode="External"/><Relationship Id="rId9" Type="http://schemas.openxmlformats.org/officeDocument/2006/relationships/hyperlink" Target="https://help.github.com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github.com/kqdtran" TargetMode="External"/><Relationship Id="rId12" Type="http://schemas.openxmlformats.org/officeDocument/2006/relationships/hyperlink" Target="https://github.com/new" TargetMode="External"/><Relationship Id="rId13" Type="http://schemas.openxmlformats.org/officeDocument/2006/relationships/hyperlink" Target="https://github.com/settings/profile" TargetMode="External"/><Relationship Id="rId14" Type="http://schemas.openxmlformats.org/officeDocument/2006/relationships/hyperlink" Target="https://github.com/logout" TargetMode="External"/><Relationship Id="rId15" Type="http://schemas.openxmlformats.org/officeDocument/2006/relationships/hyperlink" Target="https://github.com/IEOR140-T5" TargetMode="External"/><Relationship Id="rId16" Type="http://schemas.openxmlformats.org/officeDocument/2006/relationships/hyperlink" Target="https://github.com/IEOR140-T5/Project3" TargetMode="External"/><Relationship Id="rId17" Type="http://schemas.openxmlformats.org/officeDocument/2006/relationships/hyperlink" Target="https://github.com/IEOR140-T5/Project3/watchers" TargetMode="External"/><Relationship Id="rId18" Type="http://schemas.openxmlformats.org/officeDocument/2006/relationships/hyperlink" Target="https://github.com/IEOR140-T5/Project3/star" TargetMode="External"/><Relationship Id="rId19" Type="http://schemas.openxmlformats.org/officeDocument/2006/relationships/hyperlink" Target="https://github.com/IEOR140-T5/Project3/stargazers" TargetMode="External"/><Relationship Id="rId20" Type="http://schemas.openxmlformats.org/officeDocument/2006/relationships/hyperlink" Target="https://github.com/IEOR140-T5/Project3/fork" TargetMode="External"/><Relationship Id="rId21" Type="http://schemas.openxmlformats.org/officeDocument/2006/relationships/hyperlink" Target="https://github.com/IEOR140-T5/Project3/network" TargetMode="External"/><Relationship Id="rId22" Type="http://schemas.openxmlformats.org/officeDocument/2006/relationships/hyperlink" Target="https://github.com/IEOR140-T5/Project3" TargetMode="Externa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hyperlink" Target="https://github.com/IEOR140-T5/Project3" TargetMode="External"/><Relationship Id="rId29" Type="http://schemas.openxmlformats.org/officeDocument/2006/relationships/hyperlink" Target="https://github.com/trevordavenport" TargetMode="External"/><Relationship Id="rId30" Type="http://schemas.openxmlformats.org/officeDocument/2006/relationships/hyperlink" Target="https://github.com/IEOR140-T5/Project3/commit/5301a697522b7ceb9d22016a0786c591cfb2339b" TargetMode="External"/><Relationship Id="rId31" Type="http://schemas.openxmlformats.org/officeDocument/2006/relationships/hyperlink" Target="https://github.com/IEOR140-T5/Project3/issues" TargetMode="External"/><Relationship Id="rId32" Type="http://schemas.openxmlformats.org/officeDocument/2006/relationships/hyperlink" Target="https://github.com/IEOR140-T5/Project3/pulls" TargetMode="External"/><Relationship Id="rId33" Type="http://schemas.openxmlformats.org/officeDocument/2006/relationships/hyperlink" Target="https://github.com/IEOR140-T5/Project3/edit/master/README.md" TargetMode="External"/><Relationship Id="rId34" Type="http://schemas.openxmlformats.org/officeDocument/2006/relationships/hyperlink" Target="https://github.com/IEOR140-T5/Project3/raw/master/README.md" TargetMode="External"/><Relationship Id="rId35" Type="http://schemas.openxmlformats.org/officeDocument/2006/relationships/hyperlink" Target="https://github.com/IEOR140-T5/Project3/blame/master/README.md" TargetMode="External"/><Relationship Id="rId36" Type="http://schemas.openxmlformats.org/officeDocument/2006/relationships/hyperlink" Target="https://github.com/IEOR140-T5/Project3/commits/master/README.md" TargetMode="External"/><Relationship Id="rId37" Type="http://schemas.openxmlformats.org/officeDocument/2006/relationships/hyperlink" Target="https://github.com/IEOR140-T5/Project3/delete/master/README.md" TargetMode="External"/><Relationship Id="rId38" Type="http://schemas.openxmlformats.org/officeDocument/2006/relationships/hyperlink" Target="https://github.com/IEOR140-T5/Project3/wiki" TargetMode="External"/><Relationship Id="rId39" Type="http://schemas.openxmlformats.org/officeDocument/2006/relationships/hyperlink" Target="https://github.com/IEOR140-T5/Project3/pulse" TargetMode="External"/><Relationship Id="rId40" Type="http://schemas.openxmlformats.org/officeDocument/2006/relationships/hyperlink" Target="https://github.com/IEOR140-T5/Project3/graphs" TargetMode="External"/><Relationship Id="rId41" Type="http://schemas.openxmlformats.org/officeDocument/2006/relationships/hyperlink" Target="https://github.com/IEOR140-T5/Project3/network" TargetMode="External"/><Relationship Id="rId42" Type="http://schemas.openxmlformats.org/officeDocument/2006/relationships/hyperlink" Target="https://github.com/IEOR140-T5/Project3/settings" TargetMode="External"/><Relationship Id="rId43" Type="http://schemas.openxmlformats.org/officeDocument/2006/relationships/hyperlink" Target="https://github.com/site/terms" TargetMode="External"/><Relationship Id="rId44" Type="http://schemas.openxmlformats.org/officeDocument/2006/relationships/hyperlink" Target="https://github.com/site/privacy" TargetMode="External"/><Relationship Id="rId45" Type="http://schemas.openxmlformats.org/officeDocument/2006/relationships/hyperlink" Target="https://github.com/security" TargetMode="External"/><Relationship Id="rId46" Type="http://schemas.openxmlformats.org/officeDocument/2006/relationships/hyperlink" Target="https://github.com/contact" TargetMode="External"/><Relationship Id="rId47" Type="http://schemas.openxmlformats.org/officeDocument/2006/relationships/hyperlink" Target="https://status.github.com/" TargetMode="External"/><Relationship Id="rId48" Type="http://schemas.openxmlformats.org/officeDocument/2006/relationships/hyperlink" Target="http://developer.github.com/" TargetMode="External"/><Relationship Id="rId49" Type="http://schemas.openxmlformats.org/officeDocument/2006/relationships/hyperlink" Target="http://training.github.com/" TargetMode="External"/><Relationship Id="rId50" Type="http://schemas.openxmlformats.org/officeDocument/2006/relationships/hyperlink" Target="http://shop.github.com/" TargetMode="External"/><Relationship Id="rId51" Type="http://schemas.openxmlformats.org/officeDocument/2006/relationships/hyperlink" Target="https://github.com/blog" TargetMode="External"/><Relationship Id="rId52" Type="http://schemas.openxmlformats.org/officeDocument/2006/relationships/hyperlink" Target="https://github.com/abou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2013-10-14T13:13:08Z</dcterms:created>
  <dcterms:modified xsi:type="dcterms:W3CDTF">2013-10-14T13:13:08Z</dcterms:modified>
</cp:coreProperties>
</file>